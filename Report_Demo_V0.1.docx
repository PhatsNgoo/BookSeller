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AC6" w:rsidRPr="00E73B3A" w:rsidRDefault="005A0B84" w:rsidP="005A0B84">
      <w:pPr>
        <w:spacing w:before="80" w:after="80"/>
        <w:jc w:val="center"/>
        <w:rPr>
          <w:b/>
        </w:rPr>
      </w:pPr>
      <w:r w:rsidRPr="00E73B3A">
        <w:rPr>
          <w:b/>
        </w:rPr>
        <w:t>BỘ GIÁO DỤC VÀ ĐÀO TẠO</w:t>
      </w:r>
    </w:p>
    <w:p w:rsidR="005A0B84" w:rsidRPr="00E73B3A" w:rsidRDefault="005A0B84" w:rsidP="005A0B84">
      <w:pPr>
        <w:spacing w:before="80" w:after="80"/>
        <w:jc w:val="center"/>
        <w:rPr>
          <w:b/>
          <w:sz w:val="30"/>
          <w:szCs w:val="28"/>
        </w:rPr>
      </w:pPr>
      <w:r w:rsidRPr="00E73B3A">
        <w:rPr>
          <w:b/>
          <w:sz w:val="30"/>
          <w:szCs w:val="28"/>
        </w:rPr>
        <w:t>TRƯỜNG ĐẠI HỌC THĂNG LONG</w:t>
      </w:r>
    </w:p>
    <w:p w:rsidR="005A0B84" w:rsidRPr="00E73B3A" w:rsidRDefault="005A0B84" w:rsidP="005A0B84">
      <w:pPr>
        <w:spacing w:before="80" w:after="80"/>
        <w:jc w:val="center"/>
        <w:rPr>
          <w:sz w:val="30"/>
        </w:rPr>
      </w:pPr>
      <w:r w:rsidRPr="00E73B3A">
        <w:rPr>
          <w:sz w:val="30"/>
        </w:rPr>
        <w:sym w:font="Wingdings" w:char="F098"/>
      </w:r>
      <w:r w:rsidRPr="00E73B3A">
        <w:rPr>
          <w:sz w:val="30"/>
        </w:rPr>
        <w:t xml:space="preserve"> </w:t>
      </w:r>
      <w:r w:rsidRPr="00E73B3A">
        <w:rPr>
          <w:sz w:val="30"/>
        </w:rPr>
        <w:sym w:font="Wingdings" w:char="F07B"/>
      </w:r>
      <w:r w:rsidRPr="00E73B3A">
        <w:rPr>
          <w:sz w:val="30"/>
        </w:rPr>
        <w:t xml:space="preserve"> </w:t>
      </w:r>
      <w:r w:rsidRPr="00E73B3A">
        <w:rPr>
          <w:sz w:val="30"/>
        </w:rPr>
        <w:sym w:font="Wingdings" w:char="F099"/>
      </w: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1B6499" w:rsidRPr="00E73B3A" w:rsidRDefault="001B6499" w:rsidP="005A0B84">
      <w:pPr>
        <w:jc w:val="center"/>
        <w:rPr>
          <w:b/>
          <w:sz w:val="50"/>
        </w:rPr>
      </w:pPr>
      <w:r w:rsidRPr="00E73B3A">
        <w:rPr>
          <w:b/>
          <w:sz w:val="50"/>
        </w:rPr>
        <w:t>BÁO CÁO</w:t>
      </w:r>
    </w:p>
    <w:p w:rsidR="005A0B84" w:rsidRPr="00E73B3A" w:rsidRDefault="009B0630" w:rsidP="005A0B84">
      <w:pPr>
        <w:jc w:val="center"/>
        <w:rPr>
          <w:b/>
          <w:sz w:val="62"/>
        </w:rPr>
      </w:pPr>
      <w:r w:rsidRPr="00E73B3A">
        <w:rPr>
          <w:b/>
          <w:sz w:val="62"/>
        </w:rPr>
        <w:t>LẬP TRÌNH WEB</w:t>
      </w:r>
    </w:p>
    <w:p w:rsidR="005A0B84" w:rsidRPr="00E73B3A" w:rsidRDefault="005A0B84" w:rsidP="00F04A5F">
      <w:pPr>
        <w:spacing w:before="120" w:after="80"/>
        <w:jc w:val="center"/>
        <w:rPr>
          <w:b/>
        </w:rPr>
      </w:pPr>
      <w:r w:rsidRPr="00E73B3A">
        <w:rPr>
          <w:b/>
        </w:rPr>
        <w:t>ĐỀ TÀI</w:t>
      </w:r>
    </w:p>
    <w:p w:rsidR="005A0B84" w:rsidRPr="0032281D" w:rsidRDefault="0032281D" w:rsidP="0032281D">
      <w:pPr>
        <w:spacing w:before="120" w:after="80"/>
        <w:jc w:val="center"/>
        <w:rPr>
          <w:b/>
          <w:sz w:val="30"/>
          <w:szCs w:val="28"/>
        </w:rPr>
      </w:pPr>
      <w:r w:rsidRPr="0032281D">
        <w:rPr>
          <w:b/>
          <w:sz w:val="30"/>
          <w:szCs w:val="28"/>
        </w:rPr>
        <w:t>Xây dựng Website Quản lý bán sách tại trường ĐH Thăng Long</w:t>
      </w:r>
    </w:p>
    <w:p w:rsidR="005A0B84" w:rsidRPr="00E73B3A" w:rsidRDefault="005A0B84" w:rsidP="00E05AC6">
      <w:pPr>
        <w:spacing w:before="80" w:after="80"/>
        <w:jc w:val="center"/>
      </w:pPr>
    </w:p>
    <w:p w:rsidR="005A0B84" w:rsidRPr="00E73B3A" w:rsidRDefault="005A0B84" w:rsidP="005A0B84">
      <w:pPr>
        <w:jc w:val="center"/>
      </w:pPr>
    </w:p>
    <w:p w:rsidR="005A0B84" w:rsidRDefault="00FB4F0B" w:rsidP="00144403">
      <w:pPr>
        <w:tabs>
          <w:tab w:val="left" w:pos="6804"/>
        </w:tabs>
        <w:spacing w:before="80" w:after="80"/>
        <w:ind w:left="5040"/>
        <w:rPr>
          <w:b/>
          <w:i/>
        </w:rPr>
      </w:pPr>
      <w:r w:rsidRPr="00E73B3A">
        <w:rPr>
          <w:b/>
        </w:rPr>
        <w:t>Mã sinh viên</w:t>
      </w:r>
      <w:r w:rsidR="00144403" w:rsidRPr="00E73B3A">
        <w:rPr>
          <w:b/>
        </w:rPr>
        <w:tab/>
        <w:t xml:space="preserve">: </w:t>
      </w:r>
      <w:r w:rsidR="0032281D">
        <w:rPr>
          <w:b/>
          <w:i/>
        </w:rPr>
        <w:t>A28522</w:t>
      </w:r>
    </w:p>
    <w:p w:rsidR="005C2F90" w:rsidRPr="005C2F90" w:rsidRDefault="005C2F90" w:rsidP="00144403">
      <w:pPr>
        <w:tabs>
          <w:tab w:val="left" w:pos="6804"/>
        </w:tabs>
        <w:spacing w:before="80" w:after="80"/>
        <w:ind w:left="5040"/>
        <w:rPr>
          <w:b/>
          <w:i/>
        </w:rPr>
      </w:pPr>
      <w:r>
        <w:rPr>
          <w:b/>
        </w:rPr>
        <w:tab/>
        <w:t xml:space="preserve">  </w:t>
      </w:r>
      <w:r w:rsidRPr="005C2F90">
        <w:rPr>
          <w:b/>
          <w:i/>
        </w:rPr>
        <w:t>A30899</w:t>
      </w:r>
    </w:p>
    <w:p w:rsidR="00144403" w:rsidRPr="00E73B3A" w:rsidRDefault="00144403" w:rsidP="00144403">
      <w:pPr>
        <w:tabs>
          <w:tab w:val="left" w:pos="6804"/>
        </w:tabs>
        <w:spacing w:before="80" w:after="80"/>
        <w:ind w:left="5040"/>
        <w:rPr>
          <w:b/>
          <w:i/>
        </w:rPr>
      </w:pPr>
      <w:r w:rsidRPr="00E73B3A">
        <w:rPr>
          <w:b/>
        </w:rPr>
        <w:t>Họ và tên</w:t>
      </w:r>
      <w:r w:rsidRPr="00E73B3A">
        <w:rPr>
          <w:b/>
        </w:rPr>
        <w:tab/>
        <w:t xml:space="preserve">: </w:t>
      </w:r>
      <w:r w:rsidR="0032281D">
        <w:rPr>
          <w:b/>
        </w:rPr>
        <w:t>Ngô Tài Phát</w:t>
      </w:r>
    </w:p>
    <w:p w:rsidR="005A0B84" w:rsidRPr="00E73B3A" w:rsidRDefault="005A0B84" w:rsidP="00E05AC6">
      <w:pPr>
        <w:spacing w:before="80" w:after="80"/>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E05AC6" w:rsidRPr="00E73B3A" w:rsidRDefault="00E05AC6" w:rsidP="005A0B84">
      <w:pPr>
        <w:jc w:val="center"/>
        <w:rPr>
          <w:b/>
          <w:i/>
        </w:rPr>
      </w:pPr>
    </w:p>
    <w:p w:rsidR="006A3530" w:rsidRPr="00E73B3A" w:rsidRDefault="006A3530" w:rsidP="005A0B84">
      <w:pPr>
        <w:jc w:val="center"/>
        <w:rPr>
          <w:b/>
          <w:i/>
        </w:rPr>
      </w:pPr>
    </w:p>
    <w:p w:rsidR="00E05AC6" w:rsidRPr="00E73B3A" w:rsidRDefault="005A0B84" w:rsidP="005A0B84">
      <w:pPr>
        <w:jc w:val="center"/>
        <w:rPr>
          <w:b/>
          <w:i/>
        </w:rPr>
        <w:sectPr w:rsidR="00E05AC6" w:rsidRPr="00E73B3A" w:rsidSect="00061640">
          <w:pgSz w:w="11907" w:h="16840" w:code="9"/>
          <w:pgMar w:top="1134" w:right="1134" w:bottom="1134" w:left="1418" w:header="567" w:footer="567" w:gutter="0"/>
          <w:pgBorders w:offsetFrom="page">
            <w:top w:val="thinThickMediumGap" w:sz="8" w:space="24" w:color="auto" w:shadow="1"/>
            <w:left w:val="thinThickMediumGap" w:sz="8" w:space="24" w:color="auto" w:shadow="1"/>
            <w:bottom w:val="thinThickMediumGap" w:sz="8" w:space="24" w:color="auto" w:shadow="1"/>
            <w:right w:val="thinThickMediumGap" w:sz="8" w:space="24" w:color="auto" w:shadow="1"/>
          </w:pgBorders>
          <w:cols w:space="720"/>
          <w:docGrid w:linePitch="360"/>
        </w:sectPr>
      </w:pPr>
      <w:r w:rsidRPr="00E73B3A">
        <w:rPr>
          <w:b/>
          <w:i/>
        </w:rPr>
        <w:t>Hà nội, năm</w:t>
      </w:r>
      <w:r w:rsidR="009D275C" w:rsidRPr="00E73B3A">
        <w:rPr>
          <w:b/>
          <w:i/>
        </w:rPr>
        <w:t xml:space="preserve"> 20</w:t>
      </w:r>
      <w:r w:rsidR="00FB4F0B" w:rsidRPr="00E73B3A">
        <w:rPr>
          <w:b/>
          <w:i/>
        </w:rPr>
        <w:t>1</w:t>
      </w:r>
      <w:r w:rsidR="005C2F90">
        <w:rPr>
          <w:b/>
          <w:i/>
        </w:rPr>
        <w:t>9</w:t>
      </w:r>
      <w:r w:rsidRPr="00E73B3A">
        <w:rPr>
          <w:b/>
          <w:i/>
        </w:rPr>
        <w:t xml:space="preserve"> </w:t>
      </w:r>
    </w:p>
    <w:p w:rsidR="00AB343D" w:rsidRPr="00E73B3A" w:rsidRDefault="00AB343D" w:rsidP="00787496">
      <w:pPr>
        <w:spacing w:line="264" w:lineRule="auto"/>
        <w:jc w:val="center"/>
        <w:rPr>
          <w:b/>
        </w:rPr>
      </w:pPr>
    </w:p>
    <w:p w:rsidR="00B65DF4" w:rsidRPr="00E73B3A" w:rsidRDefault="00787496" w:rsidP="00787496">
      <w:pPr>
        <w:spacing w:line="264" w:lineRule="auto"/>
        <w:jc w:val="center"/>
        <w:rPr>
          <w:b/>
        </w:rPr>
      </w:pPr>
      <w:r w:rsidRPr="00E73B3A">
        <w:rPr>
          <w:b/>
        </w:rPr>
        <w:t>MỤC LỤC</w:t>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Pr>
          <w:noProof/>
        </w:rPr>
        <w:fldChar w:fldCharType="begin"/>
      </w:r>
      <w:r>
        <w:instrText xml:space="preserve"> TOC \o "1-3" \u </w:instrText>
      </w:r>
      <w:r>
        <w:rPr>
          <w:noProof/>
        </w:rPr>
        <w:fldChar w:fldCharType="separate"/>
      </w:r>
      <w:r w:rsidR="00651A7A">
        <w:t>Tổng quan về hệ thống</w:t>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Đặt vấn đề</w:t>
      </w:r>
      <w:r>
        <w:tab/>
      </w:r>
      <w:r>
        <w:fldChar w:fldCharType="begin"/>
      </w:r>
      <w:r>
        <w:instrText xml:space="preserve"> PAGEREF _Toc370744421 \h </w:instrText>
      </w:r>
      <w:r>
        <w:fldChar w:fldCharType="separate"/>
      </w:r>
      <w:r w:rsidR="00CC662C">
        <w:t>3</w:t>
      </w:r>
      <w:r>
        <w:fldChar w:fldCharType="end"/>
      </w:r>
    </w:p>
    <w:p w:rsidR="00651A7A" w:rsidRDefault="009B54BF" w:rsidP="003451D2">
      <w:pPr>
        <w:pStyle w:val="TOC2"/>
        <w:numPr>
          <w:ilvl w:val="1"/>
          <w:numId w:val="20"/>
        </w:numPr>
      </w:pPr>
      <w:r>
        <w:t>Mục đích, yêu cầu của hệ thống</w:t>
      </w:r>
      <w:r>
        <w:tab/>
      </w:r>
      <w:r>
        <w:fldChar w:fldCharType="begin"/>
      </w:r>
      <w:r>
        <w:instrText xml:space="preserve"> PAGEREF _Toc370744422 \h </w:instrText>
      </w:r>
      <w:r>
        <w:fldChar w:fldCharType="separate"/>
      </w:r>
      <w:r w:rsidR="00CC662C">
        <w:t>3</w:t>
      </w:r>
      <w:r>
        <w:fldChar w:fldCharType="end"/>
      </w:r>
    </w:p>
    <w:p w:rsidR="009B54BF" w:rsidRPr="00651A7A" w:rsidRDefault="009B54BF" w:rsidP="003451D2">
      <w:pPr>
        <w:pStyle w:val="Heading1"/>
        <w:numPr>
          <w:ilvl w:val="0"/>
          <w:numId w:val="20"/>
        </w:numPr>
        <w:rPr>
          <w:rFonts w:cs="Times New Roman"/>
          <w:sz w:val="26"/>
          <w:szCs w:val="24"/>
        </w:rPr>
      </w:pPr>
      <w:r>
        <w:t>Phân tích thiết kế hệ thống</w:t>
      </w:r>
      <w:r>
        <w:tab/>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Các tác nhân tham gia hệ thống</w:t>
      </w:r>
      <w:r>
        <w:tab/>
      </w:r>
      <w:r>
        <w:fldChar w:fldCharType="begin"/>
      </w:r>
      <w:r>
        <w:instrText xml:space="preserve"> PAGEREF _Toc370744424 \h </w:instrText>
      </w:r>
      <w:r>
        <w:fldChar w:fldCharType="separate"/>
      </w:r>
      <w:r w:rsidR="00CC662C">
        <w:t>3</w:t>
      </w:r>
      <w:r>
        <w:fldChar w:fldCharType="end"/>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Đặc tả chức năng hệ thống</w:t>
      </w:r>
      <w:r>
        <w:tab/>
      </w:r>
      <w:r>
        <w:fldChar w:fldCharType="begin"/>
      </w:r>
      <w:r>
        <w:instrText xml:space="preserve"> PAGEREF _Toc370744425 \h </w:instrText>
      </w:r>
      <w:r>
        <w:fldChar w:fldCharType="separate"/>
      </w:r>
      <w:r w:rsidR="00CC662C">
        <w:t>3</w:t>
      </w:r>
      <w:r>
        <w:fldChar w:fldCharType="end"/>
      </w:r>
    </w:p>
    <w:p w:rsidR="009B54BF" w:rsidRDefault="0032281D" w:rsidP="003451D2">
      <w:pPr>
        <w:pStyle w:val="TOC3"/>
        <w:numPr>
          <w:ilvl w:val="2"/>
          <w:numId w:val="20"/>
        </w:numPr>
        <w:rPr>
          <w:noProof/>
        </w:rPr>
      </w:pPr>
      <w:r>
        <w:rPr>
          <w:noProof/>
        </w:rPr>
        <w:t>Chức năng Login</w:t>
      </w:r>
      <w:r w:rsidR="009B54BF">
        <w:rPr>
          <w:noProof/>
        </w:rPr>
        <w:tab/>
      </w:r>
      <w:r w:rsidR="009B54BF">
        <w:rPr>
          <w:noProof/>
        </w:rPr>
        <w:fldChar w:fldCharType="begin"/>
      </w:r>
      <w:r w:rsidR="009B54BF">
        <w:rPr>
          <w:noProof/>
        </w:rPr>
        <w:instrText xml:space="preserve"> PAGEREF _Toc370744426 \h </w:instrText>
      </w:r>
      <w:r w:rsidR="009B54BF">
        <w:rPr>
          <w:noProof/>
        </w:rPr>
      </w:r>
      <w:r w:rsidR="009B54BF">
        <w:rPr>
          <w:noProof/>
        </w:rPr>
        <w:fldChar w:fldCharType="separate"/>
      </w:r>
      <w:r w:rsidR="00CC662C">
        <w:rPr>
          <w:noProof/>
        </w:rPr>
        <w:t>4</w:t>
      </w:r>
      <w:r w:rsidR="009B54BF">
        <w:rPr>
          <w:noProof/>
        </w:rPr>
        <w:fldChar w:fldCharType="end"/>
      </w:r>
    </w:p>
    <w:p w:rsidR="0032281D" w:rsidRDefault="0032281D" w:rsidP="003451D2">
      <w:pPr>
        <w:pStyle w:val="ListParagraph"/>
        <w:numPr>
          <w:ilvl w:val="2"/>
          <w:numId w:val="20"/>
        </w:numPr>
      </w:pPr>
      <w:r>
        <w:rPr>
          <w:noProof/>
        </w:rPr>
        <w:t>Chức năng Sign In</w:t>
      </w:r>
      <w:r w:rsidRPr="0032281D">
        <w:t xml:space="preserve"> </w:t>
      </w:r>
    </w:p>
    <w:p w:rsidR="0032281D" w:rsidRDefault="0032281D" w:rsidP="003451D2">
      <w:pPr>
        <w:pStyle w:val="ListParagraph"/>
        <w:numPr>
          <w:ilvl w:val="2"/>
          <w:numId w:val="20"/>
        </w:numPr>
        <w:rPr>
          <w:noProof/>
        </w:rPr>
      </w:pPr>
      <w:r>
        <w:t>Chức năng hiển thị thông tin người dùng</w:t>
      </w:r>
    </w:p>
    <w:p w:rsidR="0032281D" w:rsidRDefault="0032281D" w:rsidP="003451D2">
      <w:pPr>
        <w:pStyle w:val="ListParagraph"/>
        <w:numPr>
          <w:ilvl w:val="2"/>
          <w:numId w:val="20"/>
        </w:numPr>
      </w:pPr>
      <w:r>
        <w:t>Chức năng mua sách</w:t>
      </w:r>
    </w:p>
    <w:p w:rsidR="0032281D" w:rsidRDefault="0032281D" w:rsidP="003451D2">
      <w:pPr>
        <w:pStyle w:val="ListParagraph"/>
        <w:numPr>
          <w:ilvl w:val="2"/>
          <w:numId w:val="20"/>
        </w:numPr>
      </w:pPr>
      <w:r>
        <w:t>Chức năng thêm sách</w:t>
      </w:r>
    </w:p>
    <w:p w:rsidR="0032281D" w:rsidRDefault="0032281D" w:rsidP="003451D2">
      <w:pPr>
        <w:pStyle w:val="ListParagraph"/>
        <w:numPr>
          <w:ilvl w:val="2"/>
          <w:numId w:val="20"/>
        </w:numPr>
      </w:pPr>
      <w:r>
        <w:t>Chức năng Logout</w:t>
      </w:r>
    </w:p>
    <w:p w:rsidR="0032281D" w:rsidRDefault="0032281D" w:rsidP="003451D2">
      <w:pPr>
        <w:pStyle w:val="ListParagraph"/>
        <w:numPr>
          <w:ilvl w:val="2"/>
          <w:numId w:val="20"/>
        </w:numPr>
      </w:pPr>
      <w:r>
        <w:t>Chức năng lọc sách theo tác giả</w:t>
      </w:r>
    </w:p>
    <w:p w:rsidR="0032281D" w:rsidRDefault="0032281D" w:rsidP="003451D2">
      <w:pPr>
        <w:pStyle w:val="ListParagraph"/>
        <w:numPr>
          <w:ilvl w:val="2"/>
          <w:numId w:val="20"/>
        </w:numPr>
      </w:pPr>
      <w:r>
        <w:t>Chức năng lọc sách theo thể loại</w:t>
      </w:r>
    </w:p>
    <w:p w:rsidR="0032281D" w:rsidRDefault="0032281D" w:rsidP="003451D2">
      <w:pPr>
        <w:pStyle w:val="ListParagraph"/>
        <w:numPr>
          <w:ilvl w:val="2"/>
          <w:numId w:val="20"/>
        </w:numPr>
      </w:pPr>
      <w:r>
        <w:t>Chức năng hiển thị thông tin sách</w:t>
      </w:r>
    </w:p>
    <w:p w:rsidR="00651A7A" w:rsidRDefault="0032281D" w:rsidP="003451D2">
      <w:pPr>
        <w:pStyle w:val="ListParagraph"/>
        <w:numPr>
          <w:ilvl w:val="2"/>
          <w:numId w:val="20"/>
        </w:numPr>
      </w:pPr>
      <w:r>
        <w:t>Chức năng hiển thị danh sách đặt hàng</w:t>
      </w:r>
    </w:p>
    <w:p w:rsidR="009B54BF" w:rsidRPr="00651A7A" w:rsidRDefault="00651A7A" w:rsidP="003451D2">
      <w:pPr>
        <w:pStyle w:val="ListParagraph"/>
        <w:numPr>
          <w:ilvl w:val="1"/>
          <w:numId w:val="20"/>
        </w:numPr>
      </w:pPr>
      <w:r>
        <w:t xml:space="preserve">   </w:t>
      </w:r>
      <w:r w:rsidR="0032281D">
        <w:t>Mô hình quan hệ dữ liệu</w:t>
      </w:r>
    </w:p>
    <w:p w:rsidR="009B54BF" w:rsidRDefault="009B54BF" w:rsidP="003451D2">
      <w:pPr>
        <w:pStyle w:val="TOC3"/>
        <w:numPr>
          <w:ilvl w:val="2"/>
          <w:numId w:val="20"/>
        </w:numPr>
        <w:rPr>
          <w:rFonts w:asciiTheme="minorHAnsi" w:eastAsiaTheme="minorEastAsia" w:hAnsiTheme="minorHAnsi" w:cstheme="minorBidi"/>
          <w:sz w:val="22"/>
          <w:szCs w:val="22"/>
          <w:lang w:eastAsia="ja-JP"/>
        </w:rPr>
      </w:pPr>
      <w:r>
        <w:t>Từ điển dữ liệu</w:t>
      </w:r>
      <w:r>
        <w:tab/>
      </w:r>
      <w:r>
        <w:fldChar w:fldCharType="begin"/>
      </w:r>
      <w:r>
        <w:instrText xml:space="preserve"> PAGEREF _Toc370744429 \h </w:instrText>
      </w:r>
      <w:r>
        <w:fldChar w:fldCharType="separate"/>
      </w:r>
      <w:r w:rsidR="00CC662C">
        <w:t>5</w:t>
      </w:r>
      <w:r>
        <w:fldChar w:fldCharType="end"/>
      </w:r>
    </w:p>
    <w:p w:rsidR="009B54BF" w:rsidRPr="003451D2" w:rsidRDefault="009B54BF" w:rsidP="003451D2">
      <w:pPr>
        <w:pStyle w:val="TOC3"/>
        <w:numPr>
          <w:ilvl w:val="2"/>
          <w:numId w:val="20"/>
        </w:numPr>
        <w:rPr>
          <w:rFonts w:asciiTheme="minorHAnsi" w:eastAsiaTheme="minorEastAsia" w:hAnsiTheme="minorHAnsi" w:cstheme="minorBidi"/>
          <w:sz w:val="22"/>
          <w:szCs w:val="22"/>
          <w:lang w:eastAsia="ja-JP"/>
        </w:rPr>
      </w:pPr>
      <w:r>
        <w:t>Câu lệnh tạo table/ store routines/ trigger</w:t>
      </w:r>
      <w:r>
        <w:tab/>
      </w:r>
      <w:r>
        <w:fldChar w:fldCharType="begin"/>
      </w:r>
      <w:r>
        <w:instrText xml:space="preserve"> PAGEREF _Toc370744430 \h </w:instrText>
      </w:r>
      <w:r>
        <w:fldChar w:fldCharType="separate"/>
      </w:r>
      <w:r w:rsidR="00CC662C">
        <w:t>5</w:t>
      </w:r>
      <w:r>
        <w:fldChar w:fldCharType="end"/>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sidRPr="00494560">
        <w:rPr>
          <w:caps/>
        </w:rPr>
        <w:t>Kết luận</w:t>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sidRPr="00494560">
        <w:rPr>
          <w:caps/>
        </w:rPr>
        <w:t>Tài liệu tham khảo</w:t>
      </w:r>
    </w:p>
    <w:p w:rsidR="00B65DF4" w:rsidRPr="00E73B3A" w:rsidRDefault="009B54BF" w:rsidP="00F04A5F">
      <w:pPr>
        <w:spacing w:line="264" w:lineRule="auto"/>
      </w:pPr>
      <w:r>
        <w:fldChar w:fldCharType="end"/>
      </w: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D85A61" w:rsidP="003810F2">
      <w:pPr>
        <w:pStyle w:val="Heading1"/>
      </w:pPr>
      <w:bookmarkStart w:id="0" w:name="_Toc370744420"/>
      <w:r>
        <w:t>Tổng quan về hệ thống</w:t>
      </w:r>
      <w:bookmarkEnd w:id="0"/>
    </w:p>
    <w:p w:rsidR="00651A7A" w:rsidRDefault="00D85A61" w:rsidP="00651A7A">
      <w:pPr>
        <w:pStyle w:val="Heading2"/>
        <w:rPr>
          <w:rFonts w:cs="Times New Roman"/>
          <w:b w:val="0"/>
          <w:bCs w:val="0"/>
          <w:iCs w:val="0"/>
          <w:szCs w:val="24"/>
        </w:rPr>
      </w:pPr>
      <w:bookmarkStart w:id="1" w:name="_Toc370744421"/>
      <w:r>
        <w:t>Đặt vấn đề</w:t>
      </w:r>
      <w:bookmarkEnd w:id="1"/>
      <w:r w:rsidR="00651A7A" w:rsidRPr="00651A7A">
        <w:rPr>
          <w:rFonts w:cs="Times New Roman"/>
          <w:b w:val="0"/>
          <w:bCs w:val="0"/>
          <w:iCs w:val="0"/>
          <w:szCs w:val="24"/>
        </w:rPr>
        <w:t xml:space="preserve"> </w:t>
      </w:r>
    </w:p>
    <w:p w:rsidR="00651A7A" w:rsidRDefault="00651A7A" w:rsidP="00651A7A">
      <w:pPr>
        <w:ind w:firstLine="576"/>
      </w:pPr>
      <w:r>
        <w:t xml:space="preserve">Website quản lý bán sách </w:t>
      </w:r>
      <w:r>
        <w:t>trực thuộc đại học Thăng Long cho phép người dùng (Sinh viên,Cán bộ công nhân viên,…) Có thể thực hiện các giao dịch mua/ rao bán sách trên trang web.</w:t>
      </w:r>
    </w:p>
    <w:p w:rsidR="005C2F90" w:rsidRDefault="005C2F90" w:rsidP="00651A7A">
      <w:pPr>
        <w:ind w:firstLine="576"/>
      </w:pPr>
      <w:r>
        <w:t>Hệ thống yêu cầu các chức năng sau:</w:t>
      </w:r>
    </w:p>
    <w:p w:rsidR="00651A7A" w:rsidRDefault="005C2F90" w:rsidP="005C2F90">
      <w:pPr>
        <w:ind w:left="576" w:firstLine="720"/>
      </w:pPr>
      <w:r>
        <w:t>-C</w:t>
      </w:r>
      <w:r w:rsidR="00651A7A">
        <w:t>hức năng hiển thị thông tin các đầu sách có trên hệ thống. Cho phép người dùng tra cứu thông tin về tài khoản của mình.</w:t>
      </w:r>
    </w:p>
    <w:p w:rsidR="005C2F90" w:rsidRDefault="005C2F90" w:rsidP="005C2F90">
      <w:pPr>
        <w:ind w:left="576" w:firstLine="720"/>
      </w:pPr>
      <w:r>
        <w:t>-Đ</w:t>
      </w:r>
      <w:r w:rsidR="00651A7A">
        <w:t xml:space="preserve">ăng kí user mới </w:t>
      </w:r>
      <w:r>
        <w:t>với các thông tin cơ bản để phục vụ việc đặt hàng.</w:t>
      </w:r>
    </w:p>
    <w:p w:rsidR="005C2F90" w:rsidRDefault="005C2F90" w:rsidP="005C2F90">
      <w:pPr>
        <w:ind w:left="576" w:firstLine="720"/>
      </w:pPr>
      <w:r>
        <w:t>-Đặt hàng và xem  các đơn hàng đã đặt.</w:t>
      </w:r>
    </w:p>
    <w:p w:rsidR="005C2F90" w:rsidRDefault="005C2F90" w:rsidP="005C2F90">
      <w:pPr>
        <w:ind w:left="576" w:firstLine="720"/>
      </w:pPr>
      <w:r>
        <w:t>-Chức năng quản lý sách, thêm mới các đầu mục sách hiện đang có.</w:t>
      </w:r>
    </w:p>
    <w:p w:rsidR="00651A7A" w:rsidRPr="00651A7A" w:rsidRDefault="00651A7A" w:rsidP="00651A7A">
      <w:pPr>
        <w:ind w:firstLine="576"/>
      </w:pPr>
      <w:r>
        <w:t xml:space="preserve"> </w:t>
      </w:r>
    </w:p>
    <w:p w:rsidR="00144403" w:rsidRPr="00E73B3A" w:rsidRDefault="00144403" w:rsidP="00F17F5D">
      <w:pPr>
        <w:spacing w:before="40" w:after="40" w:line="264" w:lineRule="auto"/>
        <w:rPr>
          <w:b/>
        </w:rPr>
      </w:pPr>
    </w:p>
    <w:p w:rsidR="00144403" w:rsidRPr="00E73B3A" w:rsidRDefault="00144403" w:rsidP="00F17F5D">
      <w:pPr>
        <w:spacing w:before="40" w:after="40" w:line="264" w:lineRule="auto"/>
        <w:rPr>
          <w:b/>
        </w:rPr>
      </w:pPr>
    </w:p>
    <w:p w:rsidR="00031FE2" w:rsidRDefault="00031FE2" w:rsidP="00D5788E">
      <w:pPr>
        <w:pStyle w:val="Heading2"/>
      </w:pPr>
      <w:bookmarkStart w:id="2" w:name="_Toc370744422"/>
      <w:r w:rsidRPr="00E73B3A">
        <w:t xml:space="preserve">Mục </w:t>
      </w:r>
      <w:r w:rsidR="00D85A61">
        <w:t>đích, yêu cầu của hệ thống</w:t>
      </w:r>
      <w:bookmarkEnd w:id="2"/>
    </w:p>
    <w:p w:rsidR="00E73B3A" w:rsidRPr="00E73B3A" w:rsidRDefault="00E73B3A" w:rsidP="00276D32">
      <w:pPr>
        <w:pStyle w:val="amotnho"/>
      </w:pPr>
      <w:bookmarkStart w:id="3" w:name="_Toc370744405"/>
      <w:r w:rsidRPr="00E73B3A">
        <w:rPr>
          <w:highlight w:val="yellow"/>
        </w:rPr>
        <w:t>Liệt kê các mục tiêu chính của hệ thống</w:t>
      </w:r>
      <w:bookmarkEnd w:id="3"/>
    </w:p>
    <w:p w:rsidR="00C62A6E" w:rsidRDefault="003451D2" w:rsidP="00D85A61">
      <w:pPr>
        <w:numPr>
          <w:ilvl w:val="0"/>
          <w:numId w:val="10"/>
        </w:numPr>
        <w:spacing w:before="40" w:after="40" w:line="264" w:lineRule="auto"/>
        <w:ind w:hanging="153"/>
      </w:pPr>
      <w:r>
        <w:t>Đăng nhập/Đăng xuất</w:t>
      </w:r>
    </w:p>
    <w:p w:rsidR="003451D2" w:rsidRDefault="003451D2" w:rsidP="00D85A61">
      <w:pPr>
        <w:numPr>
          <w:ilvl w:val="0"/>
          <w:numId w:val="10"/>
        </w:numPr>
        <w:spacing w:before="40" w:after="40" w:line="264" w:lineRule="auto"/>
        <w:ind w:hanging="153"/>
      </w:pPr>
      <w:r>
        <w:t>Thêm mới đầu mục sách</w:t>
      </w:r>
    </w:p>
    <w:p w:rsidR="003451D2" w:rsidRDefault="003451D2" w:rsidP="00D85A61">
      <w:pPr>
        <w:numPr>
          <w:ilvl w:val="0"/>
          <w:numId w:val="10"/>
        </w:numPr>
        <w:spacing w:before="40" w:after="40" w:line="264" w:lineRule="auto"/>
        <w:ind w:hanging="153"/>
      </w:pPr>
      <w:r>
        <w:t>Đặt hàng sách</w:t>
      </w:r>
    </w:p>
    <w:p w:rsidR="003451D2" w:rsidRDefault="003451D2" w:rsidP="00D85A61">
      <w:pPr>
        <w:numPr>
          <w:ilvl w:val="0"/>
          <w:numId w:val="10"/>
        </w:numPr>
        <w:spacing w:before="40" w:after="40" w:line="264" w:lineRule="auto"/>
        <w:ind w:hanging="153"/>
      </w:pPr>
      <w:r>
        <w:t>Xem thông tin sách</w:t>
      </w:r>
    </w:p>
    <w:p w:rsidR="003451D2" w:rsidRDefault="003451D2" w:rsidP="00D85A61">
      <w:pPr>
        <w:numPr>
          <w:ilvl w:val="0"/>
          <w:numId w:val="10"/>
        </w:numPr>
        <w:spacing w:before="40" w:after="40" w:line="264" w:lineRule="auto"/>
        <w:ind w:hanging="153"/>
      </w:pPr>
      <w:r>
        <w:t>Xem thông tin người dùng</w:t>
      </w:r>
    </w:p>
    <w:p w:rsidR="00144403" w:rsidRPr="00E73B3A" w:rsidRDefault="003451D2" w:rsidP="00D85A61">
      <w:pPr>
        <w:numPr>
          <w:ilvl w:val="0"/>
          <w:numId w:val="10"/>
        </w:numPr>
        <w:spacing w:before="40" w:after="40" w:line="264" w:lineRule="auto"/>
        <w:ind w:hanging="153"/>
      </w:pPr>
      <w:r>
        <w:t>Xem lịch sử các đơn đặt hàng</w:t>
      </w:r>
      <w:bookmarkStart w:id="4" w:name="_GoBack"/>
      <w:bookmarkEnd w:id="4"/>
    </w:p>
    <w:p w:rsidR="00C62A6E" w:rsidRPr="00E73B3A" w:rsidRDefault="00C62A6E" w:rsidP="00144403">
      <w:pPr>
        <w:spacing w:before="40" w:after="40" w:line="264" w:lineRule="auto"/>
        <w:ind w:left="540"/>
      </w:pPr>
    </w:p>
    <w:p w:rsidR="00B23FF4" w:rsidRPr="00E73B3A" w:rsidRDefault="00B23FF4" w:rsidP="00D5788E">
      <w:pPr>
        <w:pStyle w:val="Heading1"/>
      </w:pPr>
      <w:bookmarkStart w:id="5" w:name="_Toc370744423"/>
      <w:r w:rsidRPr="00E73B3A">
        <w:t>Phân tích thiết kế hệ thống</w:t>
      </w:r>
      <w:bookmarkEnd w:id="5"/>
    </w:p>
    <w:p w:rsidR="00D85A61" w:rsidRDefault="00D85A61" w:rsidP="00D5788E">
      <w:pPr>
        <w:pStyle w:val="Heading2"/>
      </w:pPr>
      <w:bookmarkStart w:id="6" w:name="_Toc370744424"/>
      <w:r>
        <w:t>Các tác nhân tham gia hệ thống</w:t>
      </w:r>
      <w:bookmarkEnd w:id="6"/>
    </w:p>
    <w:p w:rsidR="00D85A61" w:rsidRDefault="005C2F90" w:rsidP="005C2F90">
      <w:pPr>
        <w:numPr>
          <w:ilvl w:val="0"/>
          <w:numId w:val="10"/>
        </w:numPr>
        <w:spacing w:before="40" w:after="40" w:line="264" w:lineRule="auto"/>
        <w:ind w:hanging="153"/>
      </w:pPr>
      <w:r>
        <w:t>Quản trị viên: Là tác nhân quan trọng nhất của hệ thống. Đảm bảo hệ thống vận hành đúng và thực hiện sao lưu dữ liệu định kì. Ngoài ra Quản trị viên còn tham gia phân quyền cho người dùng.</w:t>
      </w:r>
    </w:p>
    <w:p w:rsidR="00D85A61" w:rsidRPr="00E73B3A" w:rsidRDefault="005C2F90" w:rsidP="005C2F90">
      <w:pPr>
        <w:numPr>
          <w:ilvl w:val="0"/>
          <w:numId w:val="10"/>
        </w:numPr>
        <w:spacing w:before="40" w:after="40" w:line="264" w:lineRule="auto"/>
        <w:ind w:hanging="153"/>
      </w:pPr>
      <w:r>
        <w:t>Người dùng:Tác nhân này bao gồm sinh viên, cán bộ công nhân viên của nhà trường. Tác nhân này sẽ tham gia vào hầu hết các chức năng của hệ thống. Người dùng có thể sử dụng các chức năng được cho phép.</w:t>
      </w:r>
    </w:p>
    <w:p w:rsidR="00F46038" w:rsidRPr="00E73B3A" w:rsidRDefault="00D85A61" w:rsidP="00D5788E">
      <w:pPr>
        <w:pStyle w:val="Heading2"/>
      </w:pPr>
      <w:bookmarkStart w:id="7" w:name="_Toc370744425"/>
      <w:r>
        <w:lastRenderedPageBreak/>
        <w:t xml:space="preserve">Đặc tả </w:t>
      </w:r>
      <w:r w:rsidR="00F46038" w:rsidRPr="00E73B3A">
        <w:t>chức năng hệ thống</w:t>
      </w:r>
      <w:bookmarkEnd w:id="7"/>
    </w:p>
    <w:p w:rsidR="00F46038" w:rsidRPr="00E73B3A" w:rsidRDefault="00F46038" w:rsidP="00F46038">
      <w:pPr>
        <w:spacing w:beforeLines="60" w:before="144" w:afterLines="60" w:after="144" w:line="360" w:lineRule="auto"/>
        <w:rPr>
          <w:sz w:val="28"/>
          <w:szCs w:val="28"/>
        </w:rPr>
      </w:pPr>
      <w:r w:rsidRPr="00E73B3A">
        <w:rPr>
          <w:sz w:val="28"/>
          <w:szCs w:val="28"/>
        </w:rPr>
        <w:t xml:space="preserve">Sơ đồ chức năng của </w:t>
      </w:r>
      <w:r w:rsidR="0054509B" w:rsidRPr="00E73B3A">
        <w:rPr>
          <w:sz w:val="28"/>
          <w:szCs w:val="28"/>
        </w:rPr>
        <w:t>trang web</w:t>
      </w:r>
      <w:r w:rsidRPr="00E73B3A">
        <w:rPr>
          <w:sz w:val="28"/>
          <w:szCs w:val="28"/>
        </w:rPr>
        <w:t>:</w:t>
      </w:r>
    </w:p>
    <w:p w:rsidR="00F46038" w:rsidRPr="00E73B3A" w:rsidRDefault="00144403" w:rsidP="00F46038">
      <w:pPr>
        <w:pStyle w:val="BodyText"/>
        <w:spacing w:before="80" w:after="80" w:line="360" w:lineRule="auto"/>
        <w:rPr>
          <w:b/>
          <w:i/>
          <w:sz w:val="28"/>
          <w:szCs w:val="28"/>
        </w:rPr>
      </w:pPr>
      <w:r w:rsidRPr="00E73B3A">
        <w:rPr>
          <w:b/>
          <w:i/>
          <w:noProof/>
          <w:sz w:val="28"/>
          <w:szCs w:val="28"/>
        </w:rPr>
        <w:drawing>
          <wp:inline distT="0" distB="0" distL="0" distR="0" wp14:anchorId="598D80B1" wp14:editId="248EDB7F">
            <wp:extent cx="5486400" cy="2743200"/>
            <wp:effectExtent l="0" t="0" r="38100" b="0"/>
            <wp:docPr id="344" name="Organization Chart 3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3B3A" w:rsidRDefault="00E73B3A">
      <w:pPr>
        <w:rPr>
          <w:b/>
          <w:i/>
          <w:sz w:val="28"/>
          <w:szCs w:val="28"/>
        </w:rPr>
      </w:pPr>
      <w:r>
        <w:rPr>
          <w:b/>
          <w:i/>
          <w:sz w:val="28"/>
          <w:szCs w:val="28"/>
        </w:rPr>
        <w:br w:type="page"/>
      </w:r>
    </w:p>
    <w:p w:rsidR="00F46038" w:rsidRPr="00E73B3A" w:rsidRDefault="001D5AD0" w:rsidP="00D5788E">
      <w:pPr>
        <w:pStyle w:val="Heading3"/>
      </w:pPr>
      <w:bookmarkStart w:id="8" w:name="_Toc370744426"/>
      <w:r w:rsidRPr="00E73B3A">
        <w:lastRenderedPageBreak/>
        <w:t>Chức năng 1</w:t>
      </w:r>
      <w:bookmarkEnd w:id="8"/>
    </w:p>
    <w:p w:rsidR="00F46038" w:rsidRPr="00276D32" w:rsidRDefault="00E73B3A" w:rsidP="00F46038">
      <w:pPr>
        <w:pStyle w:val="BodyText"/>
        <w:spacing w:before="80" w:after="80" w:line="360" w:lineRule="auto"/>
        <w:rPr>
          <w:b/>
          <w:sz w:val="26"/>
          <w:szCs w:val="26"/>
        </w:rPr>
      </w:pPr>
      <w:r w:rsidRPr="00276D32">
        <w:rPr>
          <w:b/>
          <w:sz w:val="26"/>
          <w:szCs w:val="26"/>
        </w:rPr>
        <w:t xml:space="preserve">Đặc </w:t>
      </w:r>
      <w:r w:rsidR="006D3AF8" w:rsidRPr="00276D32">
        <w:rPr>
          <w:b/>
          <w:sz w:val="26"/>
          <w:szCs w:val="26"/>
        </w:rPr>
        <w:t>tả chức năng:</w:t>
      </w:r>
    </w:p>
    <w:p w:rsidR="00E73B3A" w:rsidRPr="00276D32" w:rsidRDefault="00E73B3A" w:rsidP="00E73B3A">
      <w:pPr>
        <w:pStyle w:val="BodyText"/>
        <w:spacing w:before="80" w:after="80" w:line="360" w:lineRule="auto"/>
        <w:rPr>
          <w:sz w:val="26"/>
          <w:szCs w:val="26"/>
        </w:rPr>
      </w:pPr>
      <w:r w:rsidRPr="00276D32">
        <w:rPr>
          <w:i/>
          <w:sz w:val="26"/>
          <w:szCs w:val="26"/>
          <w:u w:val="single"/>
        </w:rPr>
        <w:t>Mô tả</w:t>
      </w:r>
      <w:r w:rsidRPr="00276D32">
        <w:rPr>
          <w:i/>
          <w:sz w:val="26"/>
          <w:szCs w:val="26"/>
        </w:rPr>
        <w:t>:</w:t>
      </w:r>
    </w:p>
    <w:p w:rsidR="00E73B3A" w:rsidRPr="00276D32" w:rsidRDefault="00E73B3A" w:rsidP="00D85A61">
      <w:pPr>
        <w:numPr>
          <w:ilvl w:val="0"/>
          <w:numId w:val="10"/>
        </w:numPr>
        <w:spacing w:before="40" w:after="40" w:line="264" w:lineRule="auto"/>
        <w:ind w:hanging="153"/>
        <w:rPr>
          <w:szCs w:val="26"/>
        </w:rPr>
      </w:pPr>
    </w:p>
    <w:p w:rsidR="00E73B3A" w:rsidRPr="00276D32" w:rsidRDefault="00E73B3A" w:rsidP="00D85A61">
      <w:pPr>
        <w:numPr>
          <w:ilvl w:val="0"/>
          <w:numId w:val="10"/>
        </w:numPr>
        <w:spacing w:before="40" w:after="40" w:line="264" w:lineRule="auto"/>
        <w:ind w:hanging="153"/>
        <w:rPr>
          <w:szCs w:val="26"/>
        </w:rPr>
      </w:pPr>
    </w:p>
    <w:p w:rsidR="00E73B3A" w:rsidRPr="00276D32" w:rsidRDefault="00E73B3A" w:rsidP="00D85A61">
      <w:pPr>
        <w:numPr>
          <w:ilvl w:val="0"/>
          <w:numId w:val="10"/>
        </w:numPr>
        <w:spacing w:before="40" w:after="40" w:line="264" w:lineRule="auto"/>
        <w:ind w:hanging="153"/>
        <w:rPr>
          <w:szCs w:val="26"/>
        </w:rPr>
      </w:pPr>
    </w:p>
    <w:p w:rsidR="00E73B3A" w:rsidRPr="00276D32" w:rsidRDefault="00E73B3A" w:rsidP="00F46038">
      <w:pPr>
        <w:pStyle w:val="BodyText"/>
        <w:spacing w:before="80" w:after="80" w:line="360" w:lineRule="auto"/>
        <w:rPr>
          <w:i/>
          <w:sz w:val="26"/>
          <w:szCs w:val="26"/>
        </w:rPr>
      </w:pPr>
      <w:r w:rsidRPr="00276D32">
        <w:rPr>
          <w:i/>
          <w:sz w:val="26"/>
          <w:szCs w:val="26"/>
          <w:u w:val="single"/>
        </w:rPr>
        <w:t>Tác nhân được phép thực hiện (quyền)</w:t>
      </w:r>
      <w:r w:rsidRPr="00276D32">
        <w:rPr>
          <w:i/>
          <w:sz w:val="26"/>
          <w:szCs w:val="26"/>
        </w:rPr>
        <w:t>:</w:t>
      </w:r>
    </w:p>
    <w:p w:rsidR="00E73B3A" w:rsidRPr="00276D32" w:rsidRDefault="00E73B3A" w:rsidP="00D85A61">
      <w:pPr>
        <w:numPr>
          <w:ilvl w:val="0"/>
          <w:numId w:val="10"/>
        </w:numPr>
        <w:spacing w:before="40" w:after="40" w:line="264" w:lineRule="auto"/>
        <w:ind w:hanging="153"/>
        <w:rPr>
          <w:szCs w:val="26"/>
        </w:rPr>
      </w:pPr>
    </w:p>
    <w:p w:rsidR="00E73B3A" w:rsidRPr="00276D32" w:rsidRDefault="00E73B3A" w:rsidP="00D85A61">
      <w:pPr>
        <w:numPr>
          <w:ilvl w:val="0"/>
          <w:numId w:val="10"/>
        </w:numPr>
        <w:spacing w:before="40" w:after="40" w:line="264" w:lineRule="auto"/>
        <w:ind w:hanging="153"/>
        <w:rPr>
          <w:szCs w:val="26"/>
        </w:rPr>
      </w:pPr>
    </w:p>
    <w:p w:rsidR="00E73B3A" w:rsidRPr="00276D32" w:rsidRDefault="00E73B3A" w:rsidP="00F46038">
      <w:pPr>
        <w:pStyle w:val="BodyText"/>
        <w:spacing w:before="80" w:after="80" w:line="360" w:lineRule="auto"/>
        <w:rPr>
          <w:i/>
          <w:sz w:val="26"/>
          <w:szCs w:val="26"/>
        </w:rPr>
      </w:pPr>
      <w:r w:rsidRPr="00276D32">
        <w:rPr>
          <w:i/>
          <w:sz w:val="26"/>
          <w:szCs w:val="26"/>
          <w:u w:val="single"/>
        </w:rPr>
        <w:t>Tiền điều kiện</w:t>
      </w:r>
      <w:r w:rsidRPr="00276D32">
        <w:rPr>
          <w:i/>
          <w:sz w:val="26"/>
          <w:szCs w:val="26"/>
        </w:rPr>
        <w:t>:</w:t>
      </w:r>
    </w:p>
    <w:p w:rsidR="00E73B3A" w:rsidRPr="00276D32" w:rsidRDefault="00D85A61" w:rsidP="00D85A61">
      <w:pPr>
        <w:numPr>
          <w:ilvl w:val="0"/>
          <w:numId w:val="10"/>
        </w:numPr>
        <w:spacing w:before="40" w:after="40" w:line="264" w:lineRule="auto"/>
        <w:ind w:hanging="153"/>
        <w:rPr>
          <w:szCs w:val="26"/>
          <w:highlight w:val="yellow"/>
        </w:rPr>
      </w:pPr>
      <w:r w:rsidRPr="00276D32">
        <w:rPr>
          <w:szCs w:val="26"/>
          <w:highlight w:val="yellow"/>
        </w:rPr>
        <w:t xml:space="preserve"> </w:t>
      </w:r>
      <w:r w:rsidR="00E73B3A" w:rsidRPr="00276D32">
        <w:rPr>
          <w:szCs w:val="26"/>
          <w:highlight w:val="yellow"/>
        </w:rPr>
        <w:t>Phải đăng nhập hệ thống trước khi thực hiện chức năng này</w:t>
      </w:r>
    </w:p>
    <w:p w:rsidR="00E73B3A" w:rsidRPr="00276D32" w:rsidRDefault="00E73B3A" w:rsidP="00E73B3A">
      <w:pPr>
        <w:spacing w:before="40" w:after="40" w:line="264" w:lineRule="auto"/>
        <w:rPr>
          <w:szCs w:val="26"/>
        </w:rPr>
      </w:pPr>
      <w:r w:rsidRPr="00276D32">
        <w:rPr>
          <w:i/>
          <w:szCs w:val="26"/>
          <w:u w:val="single"/>
        </w:rPr>
        <w:t>Hậu điều kiện</w:t>
      </w:r>
      <w:r w:rsidRPr="00276D32">
        <w:rPr>
          <w:i/>
          <w:szCs w:val="26"/>
        </w:rPr>
        <w:t>:</w:t>
      </w:r>
    </w:p>
    <w:p w:rsidR="00E73B3A" w:rsidRPr="00276D32" w:rsidRDefault="00D85A61" w:rsidP="00D85A61">
      <w:pPr>
        <w:numPr>
          <w:ilvl w:val="0"/>
          <w:numId w:val="10"/>
        </w:numPr>
        <w:spacing w:before="40" w:after="40" w:line="264" w:lineRule="auto"/>
        <w:ind w:hanging="153"/>
        <w:rPr>
          <w:szCs w:val="26"/>
        </w:rPr>
      </w:pPr>
      <w:r w:rsidRPr="00276D32">
        <w:rPr>
          <w:szCs w:val="26"/>
        </w:rPr>
        <w:t xml:space="preserve"> </w:t>
      </w:r>
      <w:r w:rsidR="00E73B3A" w:rsidRPr="00276D32">
        <w:rPr>
          <w:szCs w:val="26"/>
        </w:rPr>
        <w:t>Cơ sở dữ liệu sẽ được thay đổi</w:t>
      </w:r>
    </w:p>
    <w:p w:rsidR="00E73B3A" w:rsidRPr="00276D32" w:rsidRDefault="00D85A61" w:rsidP="00D85A61">
      <w:pPr>
        <w:numPr>
          <w:ilvl w:val="0"/>
          <w:numId w:val="10"/>
        </w:numPr>
        <w:spacing w:before="40" w:after="40" w:line="264" w:lineRule="auto"/>
        <w:ind w:hanging="153"/>
        <w:rPr>
          <w:szCs w:val="26"/>
        </w:rPr>
      </w:pPr>
      <w:r w:rsidRPr="00276D32">
        <w:rPr>
          <w:szCs w:val="26"/>
        </w:rPr>
        <w:t xml:space="preserve"> </w:t>
      </w:r>
      <w:r w:rsidR="00E73B3A" w:rsidRPr="00276D32">
        <w:rPr>
          <w:szCs w:val="26"/>
        </w:rPr>
        <w:t>…</w:t>
      </w:r>
    </w:p>
    <w:p w:rsidR="00E73B3A" w:rsidRPr="00276D32" w:rsidRDefault="00D85A61" w:rsidP="00D85A61">
      <w:pPr>
        <w:numPr>
          <w:ilvl w:val="0"/>
          <w:numId w:val="10"/>
        </w:numPr>
        <w:spacing w:before="40" w:after="40" w:line="264" w:lineRule="auto"/>
        <w:ind w:hanging="153"/>
        <w:rPr>
          <w:szCs w:val="26"/>
        </w:rPr>
      </w:pPr>
      <w:r w:rsidRPr="00276D32">
        <w:rPr>
          <w:szCs w:val="26"/>
        </w:rPr>
        <w:t xml:space="preserve"> </w:t>
      </w:r>
      <w:r w:rsidR="00E73B3A" w:rsidRPr="00276D32">
        <w:rPr>
          <w:szCs w:val="26"/>
        </w:rPr>
        <w:t>…</w:t>
      </w:r>
    </w:p>
    <w:p w:rsidR="00E73B3A" w:rsidRPr="00276D32" w:rsidRDefault="00E73B3A" w:rsidP="00F46038">
      <w:pPr>
        <w:pStyle w:val="BodyText"/>
        <w:spacing w:before="80" w:after="80" w:line="360" w:lineRule="auto"/>
        <w:rPr>
          <w:i/>
          <w:sz w:val="26"/>
          <w:szCs w:val="26"/>
        </w:rPr>
      </w:pPr>
      <w:r w:rsidRPr="00276D32">
        <w:rPr>
          <w:i/>
          <w:sz w:val="26"/>
          <w:szCs w:val="26"/>
          <w:u w:val="single"/>
        </w:rPr>
        <w:t>Đặc tả</w:t>
      </w:r>
      <w:r w:rsidRPr="00276D32">
        <w:rPr>
          <w:i/>
          <w:sz w:val="26"/>
          <w:szCs w:val="26"/>
        </w:rPr>
        <w:t>:</w:t>
      </w:r>
    </w:p>
    <w:p w:rsidR="001D5AD0" w:rsidRPr="00276D32" w:rsidRDefault="00E73B3A" w:rsidP="00D85A61">
      <w:pPr>
        <w:pStyle w:val="BodyText"/>
        <w:spacing w:before="80" w:after="80" w:line="360" w:lineRule="auto"/>
        <w:ind w:firstLine="567"/>
        <w:rPr>
          <w:sz w:val="26"/>
          <w:szCs w:val="26"/>
        </w:rPr>
      </w:pPr>
      <w:r w:rsidRPr="00276D32">
        <w:rPr>
          <w:sz w:val="26"/>
          <w:szCs w:val="26"/>
          <w:highlight w:val="yellow"/>
        </w:rPr>
        <w:t>Mô tả chi tiết các bước thực hiện (theo trình tự) chức năng của tác nhân có quyền.</w:t>
      </w:r>
    </w:p>
    <w:p w:rsidR="006D3AF8" w:rsidRPr="00276D32" w:rsidRDefault="00E73B3A" w:rsidP="00F46038">
      <w:pPr>
        <w:pStyle w:val="BodyText"/>
        <w:spacing w:before="80" w:after="80" w:line="360" w:lineRule="auto"/>
        <w:rPr>
          <w:i/>
          <w:sz w:val="26"/>
          <w:szCs w:val="26"/>
        </w:rPr>
      </w:pPr>
      <w:r w:rsidRPr="00276D32">
        <w:rPr>
          <w:i/>
          <w:sz w:val="26"/>
          <w:szCs w:val="26"/>
          <w:u w:val="single"/>
        </w:rPr>
        <w:t>Giao diện minh họa</w:t>
      </w:r>
      <w:r w:rsidRPr="00276D32">
        <w:rPr>
          <w:i/>
          <w:sz w:val="26"/>
          <w:szCs w:val="26"/>
        </w:rPr>
        <w:t>:</w:t>
      </w:r>
    </w:p>
    <w:p w:rsidR="006D3AF8" w:rsidRPr="00276D32" w:rsidRDefault="006D3AF8" w:rsidP="00F46038">
      <w:pPr>
        <w:pStyle w:val="BodyText"/>
        <w:spacing w:before="80" w:after="80" w:line="360" w:lineRule="auto"/>
        <w:rPr>
          <w:b/>
          <w:sz w:val="26"/>
          <w:szCs w:val="26"/>
        </w:rPr>
      </w:pPr>
    </w:p>
    <w:p w:rsidR="006D3AF8" w:rsidRPr="00276D32" w:rsidRDefault="006D3AF8" w:rsidP="00F46038">
      <w:pPr>
        <w:pStyle w:val="BodyText"/>
        <w:spacing w:before="80" w:after="80" w:line="360" w:lineRule="auto"/>
        <w:rPr>
          <w:b/>
          <w:i/>
          <w:sz w:val="26"/>
          <w:szCs w:val="26"/>
        </w:rPr>
      </w:pPr>
    </w:p>
    <w:p w:rsidR="00F46038" w:rsidRPr="00E73B3A" w:rsidRDefault="001D5AD0" w:rsidP="00276D32">
      <w:pPr>
        <w:pStyle w:val="Heading3"/>
      </w:pPr>
      <w:bookmarkStart w:id="9" w:name="_Toc370744427"/>
      <w:r w:rsidRPr="00E73B3A">
        <w:t>Chức năng 1.1</w:t>
      </w:r>
      <w:bookmarkEnd w:id="9"/>
    </w:p>
    <w:p w:rsidR="00C7785C" w:rsidRPr="00E73B3A" w:rsidRDefault="00D85A61" w:rsidP="00F46038">
      <w:pPr>
        <w:pStyle w:val="BodyText"/>
        <w:spacing w:before="80" w:after="80" w:line="360" w:lineRule="auto"/>
        <w:rPr>
          <w:i/>
          <w:sz w:val="28"/>
          <w:szCs w:val="28"/>
        </w:rPr>
      </w:pPr>
      <w:r>
        <w:rPr>
          <w:i/>
          <w:sz w:val="28"/>
          <w:szCs w:val="28"/>
        </w:rPr>
        <w:t>…</w:t>
      </w:r>
    </w:p>
    <w:p w:rsidR="00D85A61" w:rsidRDefault="00D85A61">
      <w:pPr>
        <w:rPr>
          <w:b/>
          <w:i/>
          <w:sz w:val="28"/>
        </w:rPr>
      </w:pPr>
      <w:r>
        <w:br w:type="page"/>
      </w:r>
    </w:p>
    <w:p w:rsidR="002749F5" w:rsidRPr="00E73B3A" w:rsidRDefault="002749F5" w:rsidP="00276D32">
      <w:pPr>
        <w:pStyle w:val="Heading2"/>
      </w:pPr>
      <w:bookmarkStart w:id="10" w:name="_Toc370744428"/>
      <w:r w:rsidRPr="00E73B3A">
        <w:lastRenderedPageBreak/>
        <w:t>Mô hình quan hệ dữ liệu</w:t>
      </w:r>
      <w:bookmarkEnd w:id="10"/>
    </w:p>
    <w:p w:rsidR="003E117D" w:rsidRPr="00E73B3A" w:rsidRDefault="005F0B2D" w:rsidP="003E117D">
      <w:pPr>
        <w:spacing w:line="264" w:lineRule="auto"/>
      </w:pPr>
      <w:r>
        <w:rPr>
          <w:noProof/>
        </w:rPr>
        <mc:AlternateContent>
          <mc:Choice Requires="wpc">
            <w:drawing>
              <wp:inline distT="0" distB="0" distL="0" distR="0" wp14:anchorId="1454BA3E" wp14:editId="1179AA88">
                <wp:extent cx="5486400" cy="3200400"/>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Text Box 27"/>
                        <wps:cNvSpPr txBox="1"/>
                        <wps:spPr>
                          <a:xfrm>
                            <a:off x="514350"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990725"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457575"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5300" y="1914525"/>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457575" y="1857375"/>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a:stCxn id="27" idx="2"/>
                        </wps:cNvCnPr>
                        <wps:spPr>
                          <a:xfrm>
                            <a:off x="971550" y="762000"/>
                            <a:ext cx="9525" cy="1152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27" idx="3"/>
                          <a:endCxn id="33" idx="1"/>
                        </wps:cNvCnPr>
                        <wps:spPr>
                          <a:xfrm>
                            <a:off x="1428750" y="495300"/>
                            <a:ext cx="2028825" cy="1628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905125" y="49530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905250" y="762000"/>
                            <a:ext cx="0"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923925" y="7620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923925" y="16383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352550" y="3619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095625" y="1971675"/>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810000" y="7810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81350" y="2286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800350" y="2476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810000" y="16383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54BA3E" id="Canvas 2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7" o:spid="_x0000_s1028" type="#_x0000_t202" style="position:absolute;left:5143;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5F0B2D" w:rsidRDefault="005F0B2D" w:rsidP="005F0B2D">
                        <w:pPr>
                          <w:jc w:val="center"/>
                        </w:pPr>
                        <w:r>
                          <w:t xml:space="preserve">Thực thể </w:t>
                        </w:r>
                        <w:r>
                          <w:br/>
                          <w:t>1</w:t>
                        </w:r>
                      </w:p>
                    </w:txbxContent>
                  </v:textbox>
                </v:shape>
                <v:shape id="Text Box 30" o:spid="_x0000_s1029" type="#_x0000_t202" style="position:absolute;left:19907;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5F0B2D" w:rsidRDefault="005F0B2D" w:rsidP="005F0B2D">
                        <w:pPr>
                          <w:jc w:val="center"/>
                        </w:pPr>
                        <w:r>
                          <w:t xml:space="preserve">Thực thể </w:t>
                        </w:r>
                        <w:r>
                          <w:br/>
                          <w:t>2</w:t>
                        </w:r>
                      </w:p>
                    </w:txbxContent>
                  </v:textbox>
                </v:shape>
                <v:shape id="Text Box 31" o:spid="_x0000_s1030" type="#_x0000_t202" style="position:absolute;left:34575;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5F0B2D" w:rsidRDefault="005F0B2D" w:rsidP="005F0B2D">
                        <w:pPr>
                          <w:jc w:val="center"/>
                        </w:pPr>
                        <w:r>
                          <w:t xml:space="preserve">Thực thể </w:t>
                        </w:r>
                        <w:r>
                          <w:br/>
                          <w:t>3</w:t>
                        </w:r>
                      </w:p>
                    </w:txbxContent>
                  </v:textbox>
                </v:shape>
                <v:shape id="Text Box 32" o:spid="_x0000_s1031" type="#_x0000_t202" style="position:absolute;left:4953;top:19145;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5F0B2D" w:rsidRDefault="005F0B2D" w:rsidP="005F0B2D">
                        <w:pPr>
                          <w:jc w:val="center"/>
                        </w:pPr>
                        <w:r>
                          <w:t xml:space="preserve">Thực thể </w:t>
                        </w:r>
                        <w:r>
                          <w:br/>
                          <w:t>4</w:t>
                        </w:r>
                      </w:p>
                    </w:txbxContent>
                  </v:textbox>
                </v:shape>
                <v:shape id="Text Box 33" o:spid="_x0000_s1032" type="#_x0000_t202" style="position:absolute;left:34575;top:18573;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5F0B2D" w:rsidRDefault="005F0B2D" w:rsidP="005F0B2D">
                        <w:pPr>
                          <w:jc w:val="center"/>
                        </w:pPr>
                        <w:r>
                          <w:t xml:space="preserve">Thực thể </w:t>
                        </w:r>
                        <w:r>
                          <w:br/>
                          <w:t>…</w:t>
                        </w:r>
                      </w:p>
                    </w:txbxContent>
                  </v:textbox>
                </v:shape>
                <v:line id="Straight Connector 36" o:spid="_x0000_s1033" style="position:absolute;visibility:visible;mso-wrap-style:square" from="9715,7620" to="9810,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" strokecolor="#4579b8 [3044]"/>
                <v:line id="Straight Connector 37" o:spid="_x0000_s1034" style="position:absolute;visibility:visible;mso-wrap-style:square" from="14287,4953" to="34575,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" strokecolor="#4579b8 [3044]"/>
                <v:line id="Straight Connector 38" o:spid="_x0000_s1035" style="position:absolute;visibility:visible;mso-wrap-style:square" from="29051,4953" to="3457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" strokecolor="#4579b8 [3044]"/>
                <v:line id="Straight Connector 39" o:spid="_x0000_s1036" style="position:absolute;visibility:visible;mso-wrap-style:square" from="39052,7620" to="39052,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" strokecolor="#4579b8 [3044]"/>
                <v:shape id="Text Box 40" o:spid="_x0000_s1037" type="#_x0000_t202" style="position:absolute;left:9239;top:7620;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3" o:spid="_x0000_s1038" type="#_x0000_t202" style="position:absolute;left:9239;top:16383;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4" o:spid="_x0000_s1039" type="#_x0000_t202" style="position:absolute;left:13525;top:3619;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5" o:spid="_x0000_s1040" type="#_x0000_t202" style="position:absolute;left:30956;top:19716;width:361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6" o:spid="_x0000_s1041" type="#_x0000_t202" style="position:absolute;left:38100;top:7810;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7" o:spid="_x0000_s1042" type="#_x0000_t202" style="position:absolute;left:31813;top:2286;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8" o:spid="_x0000_s1043" type="#_x0000_t202" style="position:absolute;left:28003;top:2476;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9" o:spid="_x0000_s1044" type="#_x0000_t202" style="position:absolute;left:38100;top:16383;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w10:anchorlock/>
              </v:group>
            </w:pict>
          </mc:Fallback>
        </mc:AlternateContent>
      </w:r>
    </w:p>
    <w:p w:rsidR="003E117D" w:rsidRPr="00E73B3A" w:rsidRDefault="003E117D" w:rsidP="003E117D">
      <w:pPr>
        <w:spacing w:line="264" w:lineRule="auto"/>
      </w:pPr>
    </w:p>
    <w:p w:rsidR="003E117D" w:rsidRDefault="00D5788E" w:rsidP="00276D32">
      <w:pPr>
        <w:pStyle w:val="Heading2"/>
      </w:pPr>
      <w:bookmarkStart w:id="11" w:name="_Toc370744429"/>
      <w:r>
        <w:t>Từ điển dữ liệu</w:t>
      </w:r>
      <w:bookmarkEnd w:id="11"/>
    </w:p>
    <w:p w:rsidR="00D5788E" w:rsidRPr="00D5788E" w:rsidRDefault="005C2F90" w:rsidP="003E117D">
      <w:pPr>
        <w:spacing w:line="264" w:lineRule="auto"/>
        <w:rPr>
          <w:b/>
          <w:i/>
        </w:rPr>
      </w:pPr>
      <w:r>
        <w:rPr>
          <w:b/>
          <w:i/>
        </w:rPr>
        <w:t>Bảng User</w:t>
      </w:r>
      <w:r w:rsidR="00276D32">
        <w:rPr>
          <w:b/>
          <w:i/>
        </w:rPr>
        <w:t>:</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5C2F90" w:rsidRPr="00AB7B2E" w:rsidTr="00995C03">
        <w:trPr>
          <w:trHeight w:val="484"/>
          <w:jc w:val="center"/>
        </w:trPr>
        <w:tc>
          <w:tcPr>
            <w:tcW w:w="1494" w:type="dxa"/>
            <w:shd w:val="clear" w:color="auto" w:fill="A6A6A6" w:themeFill="background1" w:themeFillShade="A6"/>
          </w:tcPr>
          <w:p w:rsidR="00276D32" w:rsidRPr="00AB7B2E" w:rsidRDefault="00276D32" w:rsidP="005C2F90">
            <w:pPr>
              <w:spacing w:line="264" w:lineRule="auto"/>
              <w:jc w:val="center"/>
              <w:rPr>
                <w:b/>
              </w:rPr>
            </w:pPr>
            <w:r w:rsidRPr="00AB7B2E">
              <w:rPr>
                <w:b/>
              </w:rPr>
              <w:t>Tên cột</w:t>
            </w:r>
          </w:p>
        </w:tc>
        <w:tc>
          <w:tcPr>
            <w:tcW w:w="1800" w:type="dxa"/>
            <w:shd w:val="clear" w:color="auto" w:fill="A6A6A6" w:themeFill="background1" w:themeFillShade="A6"/>
          </w:tcPr>
          <w:p w:rsidR="00276D32" w:rsidRPr="00AB7B2E" w:rsidRDefault="00276D32" w:rsidP="005C2F90">
            <w:pPr>
              <w:spacing w:line="264" w:lineRule="auto"/>
              <w:jc w:val="center"/>
              <w:rPr>
                <w:b/>
              </w:rPr>
            </w:pPr>
            <w:r w:rsidRPr="00AB7B2E">
              <w:rPr>
                <w:b/>
              </w:rPr>
              <w:t>Khóa</w:t>
            </w:r>
            <w:r w:rsidR="00AB7B2E" w:rsidRPr="00AB7B2E">
              <w:rPr>
                <w:b/>
              </w:rPr>
              <w:t>/Index</w:t>
            </w:r>
          </w:p>
        </w:tc>
        <w:tc>
          <w:tcPr>
            <w:tcW w:w="1620" w:type="dxa"/>
            <w:shd w:val="clear" w:color="auto" w:fill="A6A6A6" w:themeFill="background1" w:themeFillShade="A6"/>
          </w:tcPr>
          <w:p w:rsidR="00276D32" w:rsidRPr="00AB7B2E" w:rsidRDefault="00276D32" w:rsidP="005C2F90">
            <w:pPr>
              <w:spacing w:line="264" w:lineRule="auto"/>
              <w:jc w:val="center"/>
              <w:rPr>
                <w:b/>
              </w:rPr>
            </w:pPr>
            <w:r w:rsidRPr="00AB7B2E">
              <w:rPr>
                <w:b/>
              </w:rPr>
              <w:t>Kiểu dữ liệu</w:t>
            </w:r>
          </w:p>
        </w:tc>
        <w:tc>
          <w:tcPr>
            <w:tcW w:w="1260" w:type="dxa"/>
            <w:shd w:val="clear" w:color="auto" w:fill="A6A6A6" w:themeFill="background1" w:themeFillShade="A6"/>
          </w:tcPr>
          <w:p w:rsidR="00276D32" w:rsidRPr="00AB7B2E" w:rsidRDefault="00276D32" w:rsidP="005C2F90">
            <w:pPr>
              <w:spacing w:line="264" w:lineRule="auto"/>
              <w:jc w:val="center"/>
              <w:rPr>
                <w:b/>
              </w:rPr>
            </w:pPr>
            <w:r w:rsidRPr="00AB7B2E">
              <w:rPr>
                <w:b/>
              </w:rPr>
              <w:t>Độ dài</w:t>
            </w:r>
          </w:p>
        </w:tc>
        <w:tc>
          <w:tcPr>
            <w:tcW w:w="2070" w:type="dxa"/>
            <w:shd w:val="clear" w:color="auto" w:fill="A6A6A6" w:themeFill="background1" w:themeFillShade="A6"/>
          </w:tcPr>
          <w:p w:rsidR="00276D32" w:rsidRPr="00AB7B2E" w:rsidRDefault="00276D32" w:rsidP="005C2F90">
            <w:pPr>
              <w:spacing w:line="264" w:lineRule="auto"/>
              <w:jc w:val="center"/>
              <w:rPr>
                <w:b/>
              </w:rPr>
            </w:pPr>
            <w:r w:rsidRPr="00AB7B2E">
              <w:rPr>
                <w:b/>
              </w:rPr>
              <w:t>Cho phép Null</w:t>
            </w:r>
          </w:p>
        </w:tc>
        <w:tc>
          <w:tcPr>
            <w:tcW w:w="2556" w:type="dxa"/>
            <w:shd w:val="clear" w:color="auto" w:fill="A6A6A6" w:themeFill="background1" w:themeFillShade="A6"/>
          </w:tcPr>
          <w:p w:rsidR="00276D32" w:rsidRPr="00AB7B2E" w:rsidRDefault="00276D32" w:rsidP="005C2F90">
            <w:pPr>
              <w:spacing w:line="264" w:lineRule="auto"/>
              <w:jc w:val="center"/>
              <w:rPr>
                <w:b/>
              </w:rPr>
            </w:pPr>
            <w:r w:rsidRPr="00AB7B2E">
              <w:rPr>
                <w:b/>
              </w:rPr>
              <w:t>Mô tả</w:t>
            </w:r>
          </w:p>
        </w:tc>
      </w:tr>
      <w:tr w:rsidR="00276D32" w:rsidTr="00995C03">
        <w:trPr>
          <w:trHeight w:val="1070"/>
          <w:jc w:val="center"/>
        </w:trPr>
        <w:tc>
          <w:tcPr>
            <w:tcW w:w="1494" w:type="dxa"/>
          </w:tcPr>
          <w:p w:rsidR="00276D32" w:rsidRDefault="005C2F90" w:rsidP="005C2F90">
            <w:pPr>
              <w:spacing w:line="264" w:lineRule="auto"/>
              <w:jc w:val="center"/>
            </w:pPr>
            <w:r>
              <w:t>UserName</w:t>
            </w:r>
          </w:p>
        </w:tc>
        <w:tc>
          <w:tcPr>
            <w:tcW w:w="1800" w:type="dxa"/>
          </w:tcPr>
          <w:p w:rsidR="00276D32" w:rsidRDefault="005C2F90" w:rsidP="005C2F90">
            <w:pPr>
              <w:spacing w:line="264" w:lineRule="auto"/>
              <w:jc w:val="center"/>
            </w:pPr>
            <w:r>
              <w:t>Primary key</w:t>
            </w:r>
          </w:p>
        </w:tc>
        <w:tc>
          <w:tcPr>
            <w:tcW w:w="1620" w:type="dxa"/>
          </w:tcPr>
          <w:p w:rsidR="00276D32" w:rsidRDefault="005C2F90" w:rsidP="005C2F90">
            <w:pPr>
              <w:spacing w:line="264" w:lineRule="auto"/>
              <w:jc w:val="center"/>
            </w:pPr>
            <w:r>
              <w:t>Varchar</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276D32" w:rsidRDefault="005C2F90" w:rsidP="005C2F90">
            <w:pPr>
              <w:spacing w:line="264" w:lineRule="auto"/>
              <w:jc w:val="center"/>
            </w:pPr>
            <w:r>
              <w:t>Đây là tên tài khoản đăng nhập của người dùng</w:t>
            </w:r>
          </w:p>
        </w:tc>
      </w:tr>
      <w:tr w:rsidR="00276D32" w:rsidTr="00995C03">
        <w:trPr>
          <w:trHeight w:val="484"/>
          <w:jc w:val="center"/>
        </w:trPr>
        <w:tc>
          <w:tcPr>
            <w:tcW w:w="1494" w:type="dxa"/>
          </w:tcPr>
          <w:p w:rsidR="00276D32" w:rsidRDefault="005C2F90" w:rsidP="005C2F90">
            <w:pPr>
              <w:spacing w:line="264" w:lineRule="auto"/>
              <w:jc w:val="center"/>
            </w:pPr>
            <w:r>
              <w:t>UserID</w:t>
            </w:r>
          </w:p>
        </w:tc>
        <w:tc>
          <w:tcPr>
            <w:tcW w:w="1800" w:type="dxa"/>
          </w:tcPr>
          <w:p w:rsidR="00276D32" w:rsidRDefault="00276D32" w:rsidP="005C2F90">
            <w:pPr>
              <w:spacing w:line="264" w:lineRule="auto"/>
              <w:jc w:val="center"/>
            </w:pPr>
          </w:p>
        </w:tc>
        <w:tc>
          <w:tcPr>
            <w:tcW w:w="1620" w:type="dxa"/>
          </w:tcPr>
          <w:p w:rsidR="00276D32" w:rsidRDefault="005C2F90" w:rsidP="005C2F90">
            <w:pPr>
              <w:spacing w:line="264" w:lineRule="auto"/>
              <w:jc w:val="center"/>
            </w:pPr>
            <w:r>
              <w:t>Int</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276D32" w:rsidRDefault="005C2F90" w:rsidP="005C2F90">
            <w:pPr>
              <w:spacing w:line="264" w:lineRule="auto"/>
              <w:jc w:val="center"/>
            </w:pPr>
            <w:r>
              <w:t>Id của người dùng</w:t>
            </w:r>
          </w:p>
        </w:tc>
      </w:tr>
      <w:tr w:rsidR="00276D32" w:rsidTr="00995C03">
        <w:trPr>
          <w:trHeight w:val="464"/>
          <w:jc w:val="center"/>
        </w:trPr>
        <w:tc>
          <w:tcPr>
            <w:tcW w:w="1494" w:type="dxa"/>
          </w:tcPr>
          <w:p w:rsidR="00276D32" w:rsidRDefault="005C2F90" w:rsidP="005C2F90">
            <w:pPr>
              <w:spacing w:line="264" w:lineRule="auto"/>
              <w:jc w:val="center"/>
            </w:pPr>
            <w:r>
              <w:t>Password</w:t>
            </w:r>
          </w:p>
        </w:tc>
        <w:tc>
          <w:tcPr>
            <w:tcW w:w="1800" w:type="dxa"/>
          </w:tcPr>
          <w:p w:rsidR="00276D32" w:rsidRDefault="00276D32" w:rsidP="005C2F90">
            <w:pPr>
              <w:spacing w:line="264" w:lineRule="auto"/>
              <w:jc w:val="center"/>
            </w:pPr>
          </w:p>
        </w:tc>
        <w:tc>
          <w:tcPr>
            <w:tcW w:w="1620" w:type="dxa"/>
          </w:tcPr>
          <w:p w:rsidR="00276D32" w:rsidRDefault="005C2F90" w:rsidP="005C2F90">
            <w:pPr>
              <w:spacing w:line="264" w:lineRule="auto"/>
              <w:jc w:val="center"/>
            </w:pPr>
            <w:r>
              <w:t>Varchar</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995C03" w:rsidRDefault="005C2F90" w:rsidP="00995C03">
            <w:pPr>
              <w:spacing w:line="264" w:lineRule="auto"/>
              <w:jc w:val="center"/>
            </w:pPr>
            <w:r>
              <w:t>Mật khẩu của tài khoản người dùng</w:t>
            </w:r>
          </w:p>
        </w:tc>
      </w:tr>
      <w:tr w:rsidR="00995C03" w:rsidTr="00995C03">
        <w:trPr>
          <w:trHeight w:val="464"/>
          <w:jc w:val="center"/>
        </w:trPr>
        <w:tc>
          <w:tcPr>
            <w:tcW w:w="1494" w:type="dxa"/>
          </w:tcPr>
          <w:p w:rsidR="00995C03" w:rsidRDefault="00995C03" w:rsidP="005C2F90">
            <w:pPr>
              <w:spacing w:line="264" w:lineRule="auto"/>
              <w:jc w:val="center"/>
            </w:pPr>
            <w:r>
              <w:t>Email</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Varchar</w:t>
            </w:r>
          </w:p>
        </w:tc>
        <w:tc>
          <w:tcPr>
            <w:tcW w:w="1260" w:type="dxa"/>
          </w:tcPr>
          <w:p w:rsidR="00995C03" w:rsidRDefault="00995C03" w:rsidP="005C2F90">
            <w:pPr>
              <w:spacing w:line="264" w:lineRule="auto"/>
              <w:jc w:val="center"/>
            </w:pPr>
            <w:r>
              <w:t>25</w:t>
            </w:r>
          </w:p>
        </w:tc>
        <w:tc>
          <w:tcPr>
            <w:tcW w:w="2070" w:type="dxa"/>
          </w:tcPr>
          <w:p w:rsidR="00995C03" w:rsidRDefault="00995C03" w:rsidP="005C2F90">
            <w:pPr>
              <w:spacing w:line="264" w:lineRule="auto"/>
              <w:jc w:val="center"/>
            </w:pPr>
            <w:r>
              <w:t>Not null</w:t>
            </w:r>
          </w:p>
        </w:tc>
        <w:tc>
          <w:tcPr>
            <w:tcW w:w="2556" w:type="dxa"/>
          </w:tcPr>
          <w:p w:rsidR="00995C03" w:rsidRDefault="00995C03" w:rsidP="00995C03">
            <w:pPr>
              <w:spacing w:line="264" w:lineRule="auto"/>
              <w:jc w:val="center"/>
            </w:pPr>
            <w:r>
              <w:t>Email của người dùng</w:t>
            </w:r>
          </w:p>
        </w:tc>
      </w:tr>
      <w:tr w:rsidR="00995C03" w:rsidTr="00995C03">
        <w:trPr>
          <w:trHeight w:val="464"/>
          <w:jc w:val="center"/>
        </w:trPr>
        <w:tc>
          <w:tcPr>
            <w:tcW w:w="1494" w:type="dxa"/>
          </w:tcPr>
          <w:p w:rsidR="00995C03" w:rsidRDefault="00995C03" w:rsidP="005C2F90">
            <w:pPr>
              <w:spacing w:line="264" w:lineRule="auto"/>
              <w:jc w:val="center"/>
            </w:pPr>
            <w:r>
              <w:t>Balance</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Float</w:t>
            </w:r>
          </w:p>
        </w:tc>
        <w:tc>
          <w:tcPr>
            <w:tcW w:w="1260" w:type="dxa"/>
          </w:tcPr>
          <w:p w:rsidR="00995C03" w:rsidRDefault="00995C03" w:rsidP="005C2F90">
            <w:pPr>
              <w:spacing w:line="264" w:lineRule="auto"/>
              <w:jc w:val="center"/>
            </w:pPr>
          </w:p>
        </w:tc>
        <w:tc>
          <w:tcPr>
            <w:tcW w:w="2070" w:type="dxa"/>
          </w:tcPr>
          <w:p w:rsidR="00995C03" w:rsidRDefault="00995C03" w:rsidP="005C2F90">
            <w:pPr>
              <w:spacing w:line="264" w:lineRule="auto"/>
              <w:jc w:val="center"/>
            </w:pPr>
            <w:r>
              <w:t>Not null</w:t>
            </w:r>
          </w:p>
          <w:p w:rsidR="00995C03" w:rsidRDefault="00995C03" w:rsidP="005C2F90">
            <w:pPr>
              <w:spacing w:line="264" w:lineRule="auto"/>
              <w:jc w:val="center"/>
            </w:pPr>
            <w:r>
              <w:t>(Default 0.0$)</w:t>
            </w:r>
          </w:p>
        </w:tc>
        <w:tc>
          <w:tcPr>
            <w:tcW w:w="2556" w:type="dxa"/>
          </w:tcPr>
          <w:p w:rsidR="00995C03" w:rsidRDefault="00995C03" w:rsidP="00995C03">
            <w:pPr>
              <w:spacing w:line="264" w:lineRule="auto"/>
              <w:jc w:val="center"/>
            </w:pPr>
            <w:r>
              <w:t>Số dư của người dùng trên hệ thống</w:t>
            </w:r>
          </w:p>
        </w:tc>
      </w:tr>
      <w:tr w:rsidR="00995C03" w:rsidTr="00995C03">
        <w:trPr>
          <w:trHeight w:val="464"/>
          <w:jc w:val="center"/>
        </w:trPr>
        <w:tc>
          <w:tcPr>
            <w:tcW w:w="1494" w:type="dxa"/>
          </w:tcPr>
          <w:p w:rsidR="00995C03" w:rsidRDefault="00995C03" w:rsidP="005C2F90">
            <w:pPr>
              <w:spacing w:line="264" w:lineRule="auto"/>
              <w:jc w:val="center"/>
            </w:pPr>
            <w:r>
              <w:t>UserRole</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Varchar</w:t>
            </w:r>
          </w:p>
        </w:tc>
        <w:tc>
          <w:tcPr>
            <w:tcW w:w="1260" w:type="dxa"/>
          </w:tcPr>
          <w:p w:rsidR="00995C03" w:rsidRDefault="00995C03" w:rsidP="005C2F90">
            <w:pPr>
              <w:spacing w:line="264" w:lineRule="auto"/>
              <w:jc w:val="center"/>
            </w:pPr>
            <w:r>
              <w:t>8</w:t>
            </w:r>
          </w:p>
        </w:tc>
        <w:tc>
          <w:tcPr>
            <w:tcW w:w="2070" w:type="dxa"/>
          </w:tcPr>
          <w:p w:rsidR="00995C03" w:rsidRDefault="00995C03" w:rsidP="005C2F90">
            <w:pPr>
              <w:spacing w:line="264" w:lineRule="auto"/>
              <w:jc w:val="center"/>
            </w:pPr>
            <w:r>
              <w:t>Not null</w:t>
            </w:r>
          </w:p>
        </w:tc>
        <w:tc>
          <w:tcPr>
            <w:tcW w:w="2556" w:type="dxa"/>
          </w:tcPr>
          <w:p w:rsidR="00995C03" w:rsidRDefault="00995C03" w:rsidP="00995C03">
            <w:pPr>
              <w:spacing w:line="264" w:lineRule="auto"/>
              <w:jc w:val="center"/>
            </w:pPr>
            <w:r>
              <w:t>Vai trò của người dùng trong hệ thống</w:t>
            </w:r>
          </w:p>
        </w:tc>
      </w:tr>
    </w:tbl>
    <w:p w:rsidR="00995C03" w:rsidRDefault="00995C03" w:rsidP="00995C03">
      <w:pPr>
        <w:spacing w:line="264" w:lineRule="auto"/>
        <w:rPr>
          <w:b/>
          <w:i/>
        </w:rPr>
      </w:pPr>
      <w:bookmarkStart w:id="12" w:name="_Toc370744430"/>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Pr="00D5788E" w:rsidRDefault="00995C03" w:rsidP="00995C03">
      <w:pPr>
        <w:spacing w:line="264" w:lineRule="auto"/>
        <w:rPr>
          <w:b/>
          <w:i/>
        </w:rPr>
      </w:pPr>
      <w:r>
        <w:rPr>
          <w:b/>
          <w:i/>
        </w:rPr>
        <w:lastRenderedPageBreak/>
        <w:t xml:space="preserve">Bảng </w:t>
      </w:r>
      <w:r>
        <w:rPr>
          <w:b/>
          <w:i/>
        </w:rPr>
        <w:t>Book</w:t>
      </w:r>
      <w:r>
        <w:rPr>
          <w:b/>
          <w:i/>
        </w:rPr>
        <w:t>:</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476"/>
          <w:jc w:val="center"/>
        </w:trPr>
        <w:tc>
          <w:tcPr>
            <w:tcW w:w="1494" w:type="dxa"/>
          </w:tcPr>
          <w:p w:rsidR="00995C03" w:rsidRDefault="00995C03" w:rsidP="00F22B63">
            <w:pPr>
              <w:spacing w:line="264" w:lineRule="auto"/>
              <w:jc w:val="center"/>
            </w:pPr>
            <w:r>
              <w:t>BookID</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đầu mục sách</w:t>
            </w:r>
          </w:p>
        </w:tc>
      </w:tr>
      <w:tr w:rsidR="00995C03" w:rsidTr="00F22B63">
        <w:trPr>
          <w:trHeight w:val="484"/>
          <w:jc w:val="center"/>
        </w:trPr>
        <w:tc>
          <w:tcPr>
            <w:tcW w:w="1494" w:type="dxa"/>
          </w:tcPr>
          <w:p w:rsidR="00995C03" w:rsidRDefault="00995C03" w:rsidP="00F22B63">
            <w:pPr>
              <w:spacing w:line="264" w:lineRule="auto"/>
              <w:jc w:val="center"/>
            </w:pPr>
            <w:r>
              <w:t>Title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50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Đầu mục của sách</w:t>
            </w:r>
          </w:p>
        </w:tc>
      </w:tr>
      <w:tr w:rsidR="00995C03" w:rsidTr="00F22B63">
        <w:trPr>
          <w:trHeight w:val="464"/>
          <w:jc w:val="center"/>
        </w:trPr>
        <w:tc>
          <w:tcPr>
            <w:tcW w:w="1494" w:type="dxa"/>
          </w:tcPr>
          <w:p w:rsidR="00995C03" w:rsidRDefault="00995C03" w:rsidP="00F22B63">
            <w:pPr>
              <w:spacing w:line="264" w:lineRule="auto"/>
              <w:jc w:val="center"/>
            </w:pPr>
            <w:r>
              <w:t>Price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Float</w:t>
            </w:r>
          </w:p>
        </w:tc>
        <w:tc>
          <w:tcPr>
            <w:tcW w:w="1260" w:type="dxa"/>
          </w:tcPr>
          <w:p w:rsidR="00995C03" w:rsidRDefault="00995C03" w:rsidP="00F22B63">
            <w:pPr>
              <w:spacing w:line="264" w:lineRule="auto"/>
              <w:jc w:val="center"/>
            </w:pP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Giá của sách</w:t>
            </w:r>
          </w:p>
        </w:tc>
      </w:tr>
      <w:tr w:rsidR="00995C03" w:rsidTr="00F22B63">
        <w:trPr>
          <w:trHeight w:val="464"/>
          <w:jc w:val="center"/>
        </w:trPr>
        <w:tc>
          <w:tcPr>
            <w:tcW w:w="1494" w:type="dxa"/>
          </w:tcPr>
          <w:p w:rsidR="00995C03" w:rsidRDefault="00995C03" w:rsidP="00F22B63">
            <w:pPr>
              <w:spacing w:line="264" w:lineRule="auto"/>
              <w:jc w:val="center"/>
            </w:pPr>
            <w:r>
              <w:t>Description</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1000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Mô tả sách</w:t>
            </w:r>
          </w:p>
        </w:tc>
      </w:tr>
      <w:tr w:rsidR="00995C03" w:rsidTr="00F22B63">
        <w:trPr>
          <w:trHeight w:val="464"/>
          <w:jc w:val="center"/>
        </w:trPr>
        <w:tc>
          <w:tcPr>
            <w:tcW w:w="1494" w:type="dxa"/>
          </w:tcPr>
          <w:p w:rsidR="00995C03" w:rsidRDefault="00995C03" w:rsidP="00F22B63">
            <w:pPr>
              <w:spacing w:line="264" w:lineRule="auto"/>
              <w:jc w:val="center"/>
            </w:pPr>
            <w:r>
              <w:t>Author</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60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Tác giả</w:t>
            </w:r>
          </w:p>
        </w:tc>
      </w:tr>
      <w:tr w:rsidR="00995C03" w:rsidTr="00F22B63">
        <w:trPr>
          <w:trHeight w:val="464"/>
          <w:jc w:val="center"/>
        </w:trPr>
        <w:tc>
          <w:tcPr>
            <w:tcW w:w="1494" w:type="dxa"/>
          </w:tcPr>
          <w:p w:rsidR="00995C03" w:rsidRDefault="00995C03" w:rsidP="00995C03">
            <w:pPr>
              <w:spacing w:line="264" w:lineRule="auto"/>
              <w:jc w:val="center"/>
            </w:pPr>
            <w:r>
              <w:t>Category</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20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Thể loại sách</w:t>
            </w:r>
          </w:p>
        </w:tc>
      </w:tr>
    </w:tbl>
    <w:p w:rsidR="00995C03" w:rsidRPr="00D5788E" w:rsidRDefault="00995C03" w:rsidP="00995C03">
      <w:pPr>
        <w:spacing w:line="264" w:lineRule="auto"/>
        <w:rPr>
          <w:b/>
          <w:i/>
        </w:rPr>
      </w:pPr>
      <w:r>
        <w:rPr>
          <w:b/>
          <w:i/>
        </w:rPr>
        <w:t xml:space="preserve">Bảng </w:t>
      </w:r>
      <w:r>
        <w:rPr>
          <w:b/>
          <w:i/>
        </w:rPr>
        <w:t>Transaction</w:t>
      </w:r>
      <w:r>
        <w:rPr>
          <w:b/>
          <w:i/>
        </w:rPr>
        <w:t>:</w:t>
      </w:r>
    </w:p>
    <w:tbl>
      <w:tblPr>
        <w:tblStyle w:val="TableGrid"/>
        <w:tblW w:w="10800" w:type="dxa"/>
        <w:jc w:val="center"/>
        <w:tblLook w:val="04A0" w:firstRow="1" w:lastRow="0" w:firstColumn="1" w:lastColumn="0" w:noHBand="0" w:noVBand="1"/>
      </w:tblPr>
      <w:tblGrid>
        <w:gridCol w:w="2008"/>
        <w:gridCol w:w="1766"/>
        <w:gridCol w:w="1548"/>
        <w:gridCol w:w="1176"/>
        <w:gridCol w:w="1903"/>
        <w:gridCol w:w="2399"/>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476"/>
          <w:jc w:val="center"/>
        </w:trPr>
        <w:tc>
          <w:tcPr>
            <w:tcW w:w="1494" w:type="dxa"/>
          </w:tcPr>
          <w:p w:rsidR="00995C03" w:rsidRDefault="00995C03" w:rsidP="00F22B63">
            <w:pPr>
              <w:spacing w:line="264" w:lineRule="auto"/>
              <w:jc w:val="center"/>
            </w:pPr>
            <w:r>
              <w:t>TransactionID</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20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đơn đặt hàng</w:t>
            </w:r>
          </w:p>
        </w:tc>
      </w:tr>
      <w:tr w:rsidR="00995C03" w:rsidTr="00F22B63">
        <w:trPr>
          <w:trHeight w:val="484"/>
          <w:jc w:val="center"/>
        </w:trPr>
        <w:tc>
          <w:tcPr>
            <w:tcW w:w="1494" w:type="dxa"/>
          </w:tcPr>
          <w:p w:rsidR="00995C03" w:rsidRDefault="00995C03" w:rsidP="00F22B63">
            <w:pPr>
              <w:spacing w:line="264" w:lineRule="auto"/>
              <w:jc w:val="center"/>
            </w:pPr>
            <w:r>
              <w:t>State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Trạng thái của đơn hàng</w:t>
            </w:r>
          </w:p>
        </w:tc>
      </w:tr>
      <w:tr w:rsidR="00995C03" w:rsidTr="00F22B63">
        <w:trPr>
          <w:trHeight w:val="464"/>
          <w:jc w:val="center"/>
        </w:trPr>
        <w:tc>
          <w:tcPr>
            <w:tcW w:w="1494" w:type="dxa"/>
          </w:tcPr>
          <w:p w:rsidR="00995C03" w:rsidRDefault="00995C03" w:rsidP="00F22B63">
            <w:pPr>
              <w:spacing w:line="264" w:lineRule="auto"/>
              <w:jc w:val="center"/>
            </w:pPr>
            <w:r>
              <w:t>BookID</w:t>
            </w:r>
          </w:p>
        </w:tc>
        <w:tc>
          <w:tcPr>
            <w:tcW w:w="1800" w:type="dxa"/>
          </w:tcPr>
          <w:p w:rsidR="00995C03" w:rsidRDefault="00995C03" w:rsidP="00F22B63">
            <w:pPr>
              <w:spacing w:line="264" w:lineRule="auto"/>
              <w:jc w:val="center"/>
            </w:pPr>
            <w:r>
              <w:t>Foreign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sách được đặt hàng</w:t>
            </w:r>
          </w:p>
        </w:tc>
      </w:tr>
      <w:tr w:rsidR="00995C03" w:rsidTr="00F22B63">
        <w:trPr>
          <w:trHeight w:val="464"/>
          <w:jc w:val="center"/>
        </w:trPr>
        <w:tc>
          <w:tcPr>
            <w:tcW w:w="1494" w:type="dxa"/>
          </w:tcPr>
          <w:p w:rsidR="00995C03" w:rsidRDefault="00995C03" w:rsidP="00F22B63">
            <w:pPr>
              <w:spacing w:line="264" w:lineRule="auto"/>
              <w:jc w:val="center"/>
            </w:pPr>
            <w:r>
              <w:t>UserName</w:t>
            </w:r>
          </w:p>
        </w:tc>
        <w:tc>
          <w:tcPr>
            <w:tcW w:w="1800" w:type="dxa"/>
          </w:tcPr>
          <w:p w:rsidR="00995C03" w:rsidRDefault="00995C03" w:rsidP="00F22B63">
            <w:pPr>
              <w:spacing w:line="264" w:lineRule="auto"/>
              <w:jc w:val="center"/>
            </w:pPr>
            <w:r>
              <w:t>Foreign Key</w:t>
            </w: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UserName của người đặt hàng</w:t>
            </w:r>
          </w:p>
        </w:tc>
      </w:tr>
      <w:tr w:rsidR="00995C03" w:rsidTr="00F22B63">
        <w:trPr>
          <w:trHeight w:val="464"/>
          <w:jc w:val="center"/>
        </w:trPr>
        <w:tc>
          <w:tcPr>
            <w:tcW w:w="1494" w:type="dxa"/>
          </w:tcPr>
          <w:p w:rsidR="00995C03" w:rsidRDefault="00995C03" w:rsidP="00F22B63">
            <w:pPr>
              <w:spacing w:line="264" w:lineRule="auto"/>
              <w:jc w:val="center"/>
            </w:pPr>
            <w:r>
              <w:t>ShippingAddress</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100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Địa chỉ giao hàng</w:t>
            </w:r>
          </w:p>
        </w:tc>
      </w:tr>
      <w:tr w:rsidR="00995C03" w:rsidTr="00F22B63">
        <w:trPr>
          <w:trHeight w:val="464"/>
          <w:jc w:val="center"/>
        </w:trPr>
        <w:tc>
          <w:tcPr>
            <w:tcW w:w="1494" w:type="dxa"/>
          </w:tcPr>
          <w:p w:rsidR="00995C03" w:rsidRDefault="00995C03" w:rsidP="00F22B63">
            <w:pPr>
              <w:spacing w:line="264" w:lineRule="auto"/>
              <w:jc w:val="center"/>
            </w:pPr>
            <w:r>
              <w:t>DateTime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Thời gian đơn hàng được đặt</w:t>
            </w:r>
          </w:p>
        </w:tc>
      </w:tr>
      <w:tr w:rsidR="00995C03" w:rsidTr="00F22B63">
        <w:trPr>
          <w:trHeight w:val="464"/>
          <w:jc w:val="center"/>
        </w:trPr>
        <w:tc>
          <w:tcPr>
            <w:tcW w:w="1494" w:type="dxa"/>
          </w:tcPr>
          <w:p w:rsidR="00995C03" w:rsidRDefault="00995C03" w:rsidP="00F22B63">
            <w:pPr>
              <w:spacing w:line="264" w:lineRule="auto"/>
              <w:jc w:val="center"/>
            </w:pPr>
            <w:r>
              <w:t>Phone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Char</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Số điện thoại đặt hàng</w:t>
            </w:r>
          </w:p>
        </w:tc>
      </w:tr>
    </w:tbl>
    <w:p w:rsidR="00995C03" w:rsidRPr="00D5788E" w:rsidRDefault="00995C03" w:rsidP="00995C03">
      <w:pPr>
        <w:spacing w:line="264" w:lineRule="auto"/>
        <w:rPr>
          <w:b/>
          <w:i/>
        </w:rPr>
      </w:pPr>
      <w:r>
        <w:rPr>
          <w:b/>
          <w:i/>
        </w:rPr>
        <w:t xml:space="preserve">Bảng </w:t>
      </w:r>
      <w:r>
        <w:rPr>
          <w:b/>
          <w:i/>
        </w:rPr>
        <w:t>GiftCode</w:t>
      </w:r>
      <w:r>
        <w:rPr>
          <w:b/>
          <w:i/>
        </w:rPr>
        <w:t>:</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386"/>
          <w:jc w:val="center"/>
        </w:trPr>
        <w:tc>
          <w:tcPr>
            <w:tcW w:w="1494" w:type="dxa"/>
          </w:tcPr>
          <w:p w:rsidR="00995C03" w:rsidRDefault="00995C03" w:rsidP="00F22B63">
            <w:pPr>
              <w:spacing w:line="264" w:lineRule="auto"/>
              <w:jc w:val="center"/>
            </w:pPr>
            <w:r>
              <w:t>Code</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Mã quà tặng</w:t>
            </w:r>
          </w:p>
        </w:tc>
      </w:tr>
      <w:tr w:rsidR="00995C03" w:rsidTr="00F22B63">
        <w:trPr>
          <w:trHeight w:val="484"/>
          <w:jc w:val="center"/>
        </w:trPr>
        <w:tc>
          <w:tcPr>
            <w:tcW w:w="1494" w:type="dxa"/>
          </w:tcPr>
          <w:p w:rsidR="00995C03" w:rsidRDefault="00995C03" w:rsidP="00F22B63">
            <w:pPr>
              <w:spacing w:line="264" w:lineRule="auto"/>
              <w:jc w:val="center"/>
            </w:pPr>
            <w:r>
              <w:t>Value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Float</w:t>
            </w:r>
          </w:p>
        </w:tc>
        <w:tc>
          <w:tcPr>
            <w:tcW w:w="1260" w:type="dxa"/>
          </w:tcPr>
          <w:p w:rsidR="00995C03" w:rsidRDefault="00995C03" w:rsidP="00F22B63">
            <w:pPr>
              <w:spacing w:line="264" w:lineRule="auto"/>
              <w:jc w:val="center"/>
            </w:pP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Giá trị của mã</w:t>
            </w:r>
          </w:p>
        </w:tc>
      </w:tr>
      <w:tr w:rsidR="00995C03" w:rsidTr="00F22B63">
        <w:trPr>
          <w:trHeight w:val="464"/>
          <w:jc w:val="center"/>
        </w:trPr>
        <w:tc>
          <w:tcPr>
            <w:tcW w:w="1494" w:type="dxa"/>
          </w:tcPr>
          <w:p w:rsidR="00995C03" w:rsidRDefault="00995C03" w:rsidP="00F22B63">
            <w:pPr>
              <w:spacing w:line="264" w:lineRule="auto"/>
              <w:jc w:val="center"/>
            </w:pPr>
            <w:r>
              <w:t>Useable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Tinyint</w:t>
            </w:r>
          </w:p>
        </w:tc>
        <w:tc>
          <w:tcPr>
            <w:tcW w:w="1260" w:type="dxa"/>
          </w:tcPr>
          <w:p w:rsidR="00995C03" w:rsidRDefault="00995C03" w:rsidP="00F22B63">
            <w:pPr>
              <w:spacing w:line="264" w:lineRule="auto"/>
              <w:jc w:val="center"/>
            </w:pPr>
            <w:r>
              <w:t>1</w:t>
            </w:r>
          </w:p>
        </w:tc>
        <w:tc>
          <w:tcPr>
            <w:tcW w:w="2070" w:type="dxa"/>
          </w:tcPr>
          <w:p w:rsidR="00995C03" w:rsidRDefault="00995C03" w:rsidP="00F22B63">
            <w:pPr>
              <w:spacing w:line="264" w:lineRule="auto"/>
              <w:jc w:val="center"/>
            </w:pPr>
            <w:r>
              <w:t>Not null</w:t>
            </w:r>
          </w:p>
        </w:tc>
        <w:tc>
          <w:tcPr>
            <w:tcW w:w="2556" w:type="dxa"/>
          </w:tcPr>
          <w:p w:rsidR="00995C03" w:rsidRDefault="00995C03" w:rsidP="00995C03">
            <w:pPr>
              <w:spacing w:line="264" w:lineRule="auto"/>
              <w:jc w:val="center"/>
            </w:pPr>
            <w:r>
              <w:t>Trạng thái của mã</w:t>
            </w:r>
          </w:p>
        </w:tc>
      </w:tr>
    </w:tbl>
    <w:p w:rsidR="00995C03" w:rsidRDefault="00995C03" w:rsidP="00995C03">
      <w:pPr>
        <w:pStyle w:val="Heading2"/>
        <w:numPr>
          <w:ilvl w:val="0"/>
          <w:numId w:val="0"/>
        </w:numPr>
      </w:pPr>
    </w:p>
    <w:p w:rsidR="003E117D" w:rsidRPr="00E73B3A" w:rsidRDefault="003E117D" w:rsidP="00995C03">
      <w:pPr>
        <w:pStyle w:val="Heading2"/>
        <w:numPr>
          <w:ilvl w:val="0"/>
          <w:numId w:val="0"/>
        </w:numPr>
        <w:rPr>
          <w:i/>
        </w:rPr>
      </w:pPr>
      <w:r w:rsidRPr="00E73B3A">
        <w:t xml:space="preserve">Câu lệnh tạo </w:t>
      </w:r>
      <w:r w:rsidR="008001F4">
        <w:t>table/ store routines/ trigger</w:t>
      </w:r>
      <w:bookmarkEnd w:id="12"/>
    </w:p>
    <w:p w:rsidR="002052BD" w:rsidRPr="00E73B3A" w:rsidRDefault="008001F4" w:rsidP="00F452C0">
      <w:pPr>
        <w:spacing w:line="264" w:lineRule="auto"/>
        <w:rPr>
          <w:b/>
          <w:i/>
        </w:rPr>
      </w:pPr>
      <w:r>
        <w:rPr>
          <w:b/>
          <w:i/>
        </w:rPr>
        <w:t>…</w:t>
      </w:r>
    </w:p>
    <w:p w:rsidR="007F11D4" w:rsidRPr="00E73B3A" w:rsidRDefault="007F11D4" w:rsidP="00F452C0">
      <w:pPr>
        <w:spacing w:line="264" w:lineRule="auto"/>
        <w:rPr>
          <w:b/>
          <w:i/>
        </w:rPr>
      </w:pPr>
    </w:p>
    <w:p w:rsidR="007B55FD" w:rsidRPr="003810F2" w:rsidRDefault="00496DCF" w:rsidP="003810F2">
      <w:pPr>
        <w:pStyle w:val="Heading1"/>
        <w:numPr>
          <w:ilvl w:val="0"/>
          <w:numId w:val="0"/>
        </w:numPr>
        <w:ind w:left="432" w:hanging="432"/>
        <w:jc w:val="center"/>
        <w:rPr>
          <w:caps/>
        </w:rPr>
      </w:pPr>
      <w:bookmarkStart w:id="13" w:name="_Toc370744438"/>
      <w:r w:rsidRPr="003810F2">
        <w:rPr>
          <w:caps/>
        </w:rPr>
        <w:lastRenderedPageBreak/>
        <w:t>Kết luận</w:t>
      </w:r>
      <w:bookmarkEnd w:id="13"/>
    </w:p>
    <w:p w:rsidR="00DD10E5" w:rsidRPr="00E73B3A" w:rsidRDefault="00DD10E5" w:rsidP="00DD10E5"/>
    <w:p w:rsidR="00DD10E5" w:rsidRPr="00E73B3A" w:rsidRDefault="00DD10E5" w:rsidP="00DD10E5"/>
    <w:p w:rsidR="003810F2" w:rsidRDefault="003810F2">
      <w:pPr>
        <w:spacing w:before="0" w:after="0" w:line="240" w:lineRule="auto"/>
        <w:jc w:val="left"/>
        <w:rPr>
          <w:b/>
          <w:sz w:val="30"/>
          <w:szCs w:val="28"/>
        </w:rPr>
      </w:pPr>
      <w:r>
        <w:br w:type="page"/>
      </w:r>
    </w:p>
    <w:p w:rsidR="002B40F1" w:rsidRPr="003810F2" w:rsidRDefault="00496DCF" w:rsidP="003810F2">
      <w:pPr>
        <w:pStyle w:val="Heading1"/>
        <w:numPr>
          <w:ilvl w:val="0"/>
          <w:numId w:val="0"/>
        </w:numPr>
        <w:ind w:left="432" w:hanging="432"/>
        <w:jc w:val="center"/>
        <w:rPr>
          <w:i/>
          <w:caps/>
        </w:rPr>
      </w:pPr>
      <w:bookmarkStart w:id="14" w:name="_Toc370744439"/>
      <w:r w:rsidRPr="003810F2">
        <w:rPr>
          <w:caps/>
        </w:rPr>
        <w:lastRenderedPageBreak/>
        <w:t>Tài liệu tham khảo</w:t>
      </w:r>
      <w:bookmarkEnd w:id="14"/>
    </w:p>
    <w:p w:rsidR="002B40F1" w:rsidRPr="00E73B3A" w:rsidRDefault="002B40F1" w:rsidP="002B40F1"/>
    <w:sectPr w:rsidR="002B40F1" w:rsidRPr="00E73B3A" w:rsidSect="00CC662C">
      <w:headerReference w:type="default" r:id="rId13"/>
      <w:footerReference w:type="default" r:id="rId14"/>
      <w:pgSz w:w="11907" w:h="16840" w:code="9"/>
      <w:pgMar w:top="1134" w:right="1134" w:bottom="1134" w:left="170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33D" w:rsidRDefault="0081233D">
      <w:r>
        <w:separator/>
      </w:r>
    </w:p>
  </w:endnote>
  <w:endnote w:type="continuationSeparator" w:id="0">
    <w:p w:rsidR="0081233D" w:rsidRDefault="0081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double" w:sz="4" w:space="0" w:color="auto"/>
        <w:insideH w:val="single" w:sz="4" w:space="0" w:color="auto"/>
      </w:tblBorders>
      <w:tblLook w:val="01E0" w:firstRow="1" w:lastRow="1" w:firstColumn="1" w:lastColumn="1" w:noHBand="0" w:noVBand="0"/>
    </w:tblPr>
    <w:tblGrid>
      <w:gridCol w:w="3190"/>
      <w:gridCol w:w="3190"/>
      <w:gridCol w:w="3448"/>
    </w:tblGrid>
    <w:tr w:rsidR="00D85A61" w:rsidRPr="00082A92" w:rsidTr="00082A92">
      <w:tc>
        <w:tcPr>
          <w:tcW w:w="3190" w:type="dxa"/>
        </w:tcPr>
        <w:p w:rsidR="00D85A61" w:rsidRPr="00082A92" w:rsidRDefault="00D85A61">
          <w:pPr>
            <w:pStyle w:val="Footer"/>
            <w:rPr>
              <w:b/>
              <w:i/>
            </w:rPr>
          </w:pPr>
        </w:p>
      </w:tc>
      <w:tc>
        <w:tcPr>
          <w:tcW w:w="3190" w:type="dxa"/>
        </w:tcPr>
        <w:p w:rsidR="00D85A61" w:rsidRDefault="00D85A61" w:rsidP="00082A92">
          <w:pPr>
            <w:pStyle w:val="Footer"/>
            <w:tabs>
              <w:tab w:val="clear" w:pos="4320"/>
              <w:tab w:val="clear" w:pos="8640"/>
            </w:tabs>
          </w:pPr>
        </w:p>
      </w:tc>
      <w:tc>
        <w:tcPr>
          <w:tcW w:w="3448" w:type="dxa"/>
        </w:tcPr>
        <w:p w:rsidR="00D85A61" w:rsidRPr="00082A92" w:rsidRDefault="00D85A61" w:rsidP="00082A92">
          <w:pPr>
            <w:pStyle w:val="Footer"/>
            <w:jc w:val="right"/>
            <w:rPr>
              <w:i/>
            </w:rPr>
          </w:pPr>
          <w:r w:rsidRPr="00082A92">
            <w:rPr>
              <w:i/>
            </w:rPr>
            <w:t xml:space="preserve">Trang </w:t>
          </w:r>
          <w:r w:rsidRPr="00082A92">
            <w:rPr>
              <w:rStyle w:val="PageNumber"/>
              <w:i/>
            </w:rPr>
            <w:fldChar w:fldCharType="begin"/>
          </w:r>
          <w:r w:rsidRPr="00082A92">
            <w:rPr>
              <w:rStyle w:val="PageNumber"/>
              <w:i/>
            </w:rPr>
            <w:instrText xml:space="preserve"> PAGE </w:instrText>
          </w:r>
          <w:r w:rsidRPr="00082A92">
            <w:rPr>
              <w:rStyle w:val="PageNumber"/>
              <w:i/>
            </w:rPr>
            <w:fldChar w:fldCharType="separate"/>
          </w:r>
          <w:r w:rsidR="003451D2">
            <w:rPr>
              <w:rStyle w:val="PageNumber"/>
              <w:i/>
              <w:noProof/>
            </w:rPr>
            <w:t>8</w:t>
          </w:r>
          <w:r w:rsidRPr="00082A92">
            <w:rPr>
              <w:rStyle w:val="PageNumber"/>
              <w:i/>
            </w:rPr>
            <w:fldChar w:fldCharType="end"/>
          </w:r>
        </w:p>
      </w:tc>
    </w:tr>
  </w:tbl>
  <w:p w:rsidR="00D85A61" w:rsidRPr="009B43BB" w:rsidRDefault="00D85A61" w:rsidP="009B43BB">
    <w:pPr>
      <w:pStyle w:val="Footer"/>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33D" w:rsidRDefault="0081233D">
      <w:r>
        <w:separator/>
      </w:r>
    </w:p>
  </w:footnote>
  <w:footnote w:type="continuationSeparator" w:id="0">
    <w:p w:rsidR="0081233D" w:rsidRDefault="008123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A61" w:rsidRDefault="00D85A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D73"/>
    <w:multiLevelType w:val="hybridMultilevel"/>
    <w:tmpl w:val="AE823DD0"/>
    <w:lvl w:ilvl="0" w:tplc="857A318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A16D9"/>
    <w:multiLevelType w:val="hybridMultilevel"/>
    <w:tmpl w:val="77B86478"/>
    <w:lvl w:ilvl="0" w:tplc="6092451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E190D"/>
    <w:multiLevelType w:val="hybridMultilevel"/>
    <w:tmpl w:val="79C29C2C"/>
    <w:lvl w:ilvl="0" w:tplc="21227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A72E0"/>
    <w:multiLevelType w:val="multilevel"/>
    <w:tmpl w:val="CA50FDDE"/>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CD7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07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0F2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6933B4"/>
    <w:multiLevelType w:val="hybridMultilevel"/>
    <w:tmpl w:val="8386207C"/>
    <w:lvl w:ilvl="0" w:tplc="21227700">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E509A"/>
    <w:multiLevelType w:val="multilevel"/>
    <w:tmpl w:val="018E16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E60018C"/>
    <w:multiLevelType w:val="multilevel"/>
    <w:tmpl w:val="1ED67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B45E6E"/>
    <w:multiLevelType w:val="hybridMultilevel"/>
    <w:tmpl w:val="FCA4C28E"/>
    <w:lvl w:ilvl="0" w:tplc="21227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47782"/>
    <w:multiLevelType w:val="multilevel"/>
    <w:tmpl w:val="A2FC36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2C106E"/>
    <w:multiLevelType w:val="hybridMultilevel"/>
    <w:tmpl w:val="F03AA96E"/>
    <w:lvl w:ilvl="0" w:tplc="21227700">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E1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255719"/>
    <w:multiLevelType w:val="hybridMultilevel"/>
    <w:tmpl w:val="40A6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E265EA"/>
    <w:multiLevelType w:val="hybridMultilevel"/>
    <w:tmpl w:val="3C389954"/>
    <w:lvl w:ilvl="0" w:tplc="56F8D6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E033AA"/>
    <w:multiLevelType w:val="hybridMultilevel"/>
    <w:tmpl w:val="EF9E1CA8"/>
    <w:lvl w:ilvl="0" w:tplc="55B45EB6">
      <w:numFmt w:val="bullet"/>
      <w:lvlText w:val="-"/>
      <w:lvlJc w:val="left"/>
      <w:pPr>
        <w:tabs>
          <w:tab w:val="num" w:pos="720"/>
        </w:tabs>
        <w:ind w:left="720" w:hanging="360"/>
      </w:pPr>
      <w:rPr>
        <w:rFonts w:ascii="Microsoft Sans Serif" w:eastAsia="Times New Roman" w:hAnsi="Microsoft Sans Serif" w:cs="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0B2B68"/>
    <w:multiLevelType w:val="multilevel"/>
    <w:tmpl w:val="6D54A8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F46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5"/>
  </w:num>
  <w:num w:numId="3">
    <w:abstractNumId w:val="18"/>
  </w:num>
  <w:num w:numId="4">
    <w:abstractNumId w:val="0"/>
  </w:num>
  <w:num w:numId="5">
    <w:abstractNumId w:val="1"/>
  </w:num>
  <w:num w:numId="6">
    <w:abstractNumId w:val="16"/>
  </w:num>
  <w:num w:numId="7">
    <w:abstractNumId w:val="12"/>
  </w:num>
  <w:num w:numId="8">
    <w:abstractNumId w:val="7"/>
  </w:num>
  <w:num w:numId="9">
    <w:abstractNumId w:val="10"/>
  </w:num>
  <w:num w:numId="10">
    <w:abstractNumId w:val="2"/>
  </w:num>
  <w:num w:numId="11">
    <w:abstractNumId w:val="14"/>
  </w:num>
  <w:num w:numId="12">
    <w:abstractNumId w:val="8"/>
  </w:num>
  <w:num w:numId="13">
    <w:abstractNumId w:val="3"/>
  </w:num>
  <w:num w:numId="14">
    <w:abstractNumId w:val="4"/>
  </w:num>
  <w:num w:numId="15">
    <w:abstractNumId w:val="13"/>
  </w:num>
  <w:num w:numId="16">
    <w:abstractNumId w:val="6"/>
  </w:num>
  <w:num w:numId="17">
    <w:abstractNumId w:val="9"/>
  </w:num>
  <w:num w:numId="18">
    <w:abstractNumId w:val="11"/>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84"/>
    <w:rsid w:val="0001156A"/>
    <w:rsid w:val="00017F83"/>
    <w:rsid w:val="00021A28"/>
    <w:rsid w:val="00031FE2"/>
    <w:rsid w:val="00034572"/>
    <w:rsid w:val="00035C8E"/>
    <w:rsid w:val="00041162"/>
    <w:rsid w:val="00042C24"/>
    <w:rsid w:val="00055608"/>
    <w:rsid w:val="00057112"/>
    <w:rsid w:val="00061640"/>
    <w:rsid w:val="00064021"/>
    <w:rsid w:val="00067A9A"/>
    <w:rsid w:val="000718A3"/>
    <w:rsid w:val="00082A92"/>
    <w:rsid w:val="00094931"/>
    <w:rsid w:val="000968EE"/>
    <w:rsid w:val="000A58F6"/>
    <w:rsid w:val="000E00F5"/>
    <w:rsid w:val="000E62B4"/>
    <w:rsid w:val="000E68BE"/>
    <w:rsid w:val="000F4048"/>
    <w:rsid w:val="000F73F4"/>
    <w:rsid w:val="00121A2F"/>
    <w:rsid w:val="001300F4"/>
    <w:rsid w:val="00131E43"/>
    <w:rsid w:val="00137FD1"/>
    <w:rsid w:val="00144403"/>
    <w:rsid w:val="0015257B"/>
    <w:rsid w:val="00152A7E"/>
    <w:rsid w:val="001538C4"/>
    <w:rsid w:val="0016794A"/>
    <w:rsid w:val="001716B2"/>
    <w:rsid w:val="001739A0"/>
    <w:rsid w:val="00181D98"/>
    <w:rsid w:val="00182FF8"/>
    <w:rsid w:val="0019776B"/>
    <w:rsid w:val="001A17E5"/>
    <w:rsid w:val="001A3B3C"/>
    <w:rsid w:val="001A7052"/>
    <w:rsid w:val="001B02BB"/>
    <w:rsid w:val="001B0FCE"/>
    <w:rsid w:val="001B44E9"/>
    <w:rsid w:val="001B6499"/>
    <w:rsid w:val="001D3D24"/>
    <w:rsid w:val="001D5AD0"/>
    <w:rsid w:val="001F600D"/>
    <w:rsid w:val="001F7D8A"/>
    <w:rsid w:val="00200DA1"/>
    <w:rsid w:val="00201D3C"/>
    <w:rsid w:val="002052BD"/>
    <w:rsid w:val="00210EF3"/>
    <w:rsid w:val="00214916"/>
    <w:rsid w:val="00227111"/>
    <w:rsid w:val="00236842"/>
    <w:rsid w:val="0023697B"/>
    <w:rsid w:val="0024033C"/>
    <w:rsid w:val="00243C1B"/>
    <w:rsid w:val="002446F8"/>
    <w:rsid w:val="00245C3A"/>
    <w:rsid w:val="00245F85"/>
    <w:rsid w:val="002547A2"/>
    <w:rsid w:val="00261B4E"/>
    <w:rsid w:val="002749F5"/>
    <w:rsid w:val="00276CB1"/>
    <w:rsid w:val="00276D32"/>
    <w:rsid w:val="00292C37"/>
    <w:rsid w:val="00294D18"/>
    <w:rsid w:val="0029562D"/>
    <w:rsid w:val="002A29AC"/>
    <w:rsid w:val="002B40F1"/>
    <w:rsid w:val="002C3FE9"/>
    <w:rsid w:val="002E1E88"/>
    <w:rsid w:val="002E461F"/>
    <w:rsid w:val="002F75A5"/>
    <w:rsid w:val="00312750"/>
    <w:rsid w:val="00317357"/>
    <w:rsid w:val="0032281D"/>
    <w:rsid w:val="00324B47"/>
    <w:rsid w:val="00325E60"/>
    <w:rsid w:val="003373AE"/>
    <w:rsid w:val="00343879"/>
    <w:rsid w:val="00344EDF"/>
    <w:rsid w:val="003451D2"/>
    <w:rsid w:val="00361366"/>
    <w:rsid w:val="00362F23"/>
    <w:rsid w:val="00367904"/>
    <w:rsid w:val="00373F45"/>
    <w:rsid w:val="003810F2"/>
    <w:rsid w:val="00381A3B"/>
    <w:rsid w:val="003836FA"/>
    <w:rsid w:val="00385696"/>
    <w:rsid w:val="0038776B"/>
    <w:rsid w:val="003946CC"/>
    <w:rsid w:val="003A2BBF"/>
    <w:rsid w:val="003A2ECA"/>
    <w:rsid w:val="003A5B9D"/>
    <w:rsid w:val="003B18C8"/>
    <w:rsid w:val="003B4AEF"/>
    <w:rsid w:val="003B57C6"/>
    <w:rsid w:val="003C017F"/>
    <w:rsid w:val="003C3DC0"/>
    <w:rsid w:val="003C603C"/>
    <w:rsid w:val="003C7C7F"/>
    <w:rsid w:val="003D10C0"/>
    <w:rsid w:val="003D24FA"/>
    <w:rsid w:val="003D431A"/>
    <w:rsid w:val="003E117D"/>
    <w:rsid w:val="003E388D"/>
    <w:rsid w:val="00402C8B"/>
    <w:rsid w:val="004140F1"/>
    <w:rsid w:val="0043334D"/>
    <w:rsid w:val="00446F75"/>
    <w:rsid w:val="004570DC"/>
    <w:rsid w:val="0046358D"/>
    <w:rsid w:val="00472BD0"/>
    <w:rsid w:val="004832B7"/>
    <w:rsid w:val="00486B1D"/>
    <w:rsid w:val="00487254"/>
    <w:rsid w:val="00496DCF"/>
    <w:rsid w:val="004B3260"/>
    <w:rsid w:val="004D174C"/>
    <w:rsid w:val="004E30C9"/>
    <w:rsid w:val="004E3998"/>
    <w:rsid w:val="004E63F8"/>
    <w:rsid w:val="00504C05"/>
    <w:rsid w:val="0051110F"/>
    <w:rsid w:val="005130EA"/>
    <w:rsid w:val="00521BBD"/>
    <w:rsid w:val="0052220A"/>
    <w:rsid w:val="00525A87"/>
    <w:rsid w:val="005333EA"/>
    <w:rsid w:val="0054509B"/>
    <w:rsid w:val="005841BA"/>
    <w:rsid w:val="00585690"/>
    <w:rsid w:val="005A0B84"/>
    <w:rsid w:val="005C2F90"/>
    <w:rsid w:val="005E163A"/>
    <w:rsid w:val="005E2F76"/>
    <w:rsid w:val="005E3F0F"/>
    <w:rsid w:val="005F0B2D"/>
    <w:rsid w:val="0060522C"/>
    <w:rsid w:val="00631237"/>
    <w:rsid w:val="00631695"/>
    <w:rsid w:val="0064450C"/>
    <w:rsid w:val="00644539"/>
    <w:rsid w:val="0064494C"/>
    <w:rsid w:val="00647CB0"/>
    <w:rsid w:val="00650F42"/>
    <w:rsid w:val="00651546"/>
    <w:rsid w:val="00651A7A"/>
    <w:rsid w:val="00652BE5"/>
    <w:rsid w:val="00653BEF"/>
    <w:rsid w:val="006615A8"/>
    <w:rsid w:val="00661E5D"/>
    <w:rsid w:val="006657B9"/>
    <w:rsid w:val="00676C96"/>
    <w:rsid w:val="00677395"/>
    <w:rsid w:val="00692224"/>
    <w:rsid w:val="00692FBF"/>
    <w:rsid w:val="00695144"/>
    <w:rsid w:val="006A3530"/>
    <w:rsid w:val="006A4A13"/>
    <w:rsid w:val="006A7B28"/>
    <w:rsid w:val="006C382B"/>
    <w:rsid w:val="006D3AF8"/>
    <w:rsid w:val="006E694D"/>
    <w:rsid w:val="006F0694"/>
    <w:rsid w:val="006F1B83"/>
    <w:rsid w:val="007053C8"/>
    <w:rsid w:val="00711E25"/>
    <w:rsid w:val="00713531"/>
    <w:rsid w:val="00717051"/>
    <w:rsid w:val="007327AA"/>
    <w:rsid w:val="00745990"/>
    <w:rsid w:val="00745EC1"/>
    <w:rsid w:val="00746E60"/>
    <w:rsid w:val="0075038F"/>
    <w:rsid w:val="0076744E"/>
    <w:rsid w:val="00787496"/>
    <w:rsid w:val="007928DE"/>
    <w:rsid w:val="007A3A1B"/>
    <w:rsid w:val="007A4F8E"/>
    <w:rsid w:val="007B4EB7"/>
    <w:rsid w:val="007B55FD"/>
    <w:rsid w:val="007B6BCE"/>
    <w:rsid w:val="007C1B38"/>
    <w:rsid w:val="007D14D0"/>
    <w:rsid w:val="007E7C0E"/>
    <w:rsid w:val="007E7FDD"/>
    <w:rsid w:val="007F11D4"/>
    <w:rsid w:val="008001F4"/>
    <w:rsid w:val="00800645"/>
    <w:rsid w:val="00802B7F"/>
    <w:rsid w:val="008039B8"/>
    <w:rsid w:val="00810D64"/>
    <w:rsid w:val="0081233D"/>
    <w:rsid w:val="00815FBB"/>
    <w:rsid w:val="008213BE"/>
    <w:rsid w:val="00822C1A"/>
    <w:rsid w:val="008250AF"/>
    <w:rsid w:val="008416A8"/>
    <w:rsid w:val="008463E7"/>
    <w:rsid w:val="0086564D"/>
    <w:rsid w:val="00866D9B"/>
    <w:rsid w:val="00873F3C"/>
    <w:rsid w:val="008745A3"/>
    <w:rsid w:val="00874E11"/>
    <w:rsid w:val="0087739A"/>
    <w:rsid w:val="00890C4C"/>
    <w:rsid w:val="0089144B"/>
    <w:rsid w:val="008A150D"/>
    <w:rsid w:val="008A4131"/>
    <w:rsid w:val="008B19BB"/>
    <w:rsid w:val="008D07C1"/>
    <w:rsid w:val="008E724B"/>
    <w:rsid w:val="008F035F"/>
    <w:rsid w:val="009058C3"/>
    <w:rsid w:val="009173C2"/>
    <w:rsid w:val="0092019A"/>
    <w:rsid w:val="009269D3"/>
    <w:rsid w:val="00926E72"/>
    <w:rsid w:val="009273AC"/>
    <w:rsid w:val="00937701"/>
    <w:rsid w:val="00946158"/>
    <w:rsid w:val="0096223E"/>
    <w:rsid w:val="0098239E"/>
    <w:rsid w:val="009935D5"/>
    <w:rsid w:val="00995C03"/>
    <w:rsid w:val="009A2A29"/>
    <w:rsid w:val="009A4C7F"/>
    <w:rsid w:val="009A532F"/>
    <w:rsid w:val="009B0630"/>
    <w:rsid w:val="009B23B3"/>
    <w:rsid w:val="009B43BB"/>
    <w:rsid w:val="009B54BF"/>
    <w:rsid w:val="009C21D7"/>
    <w:rsid w:val="009C3426"/>
    <w:rsid w:val="009D275C"/>
    <w:rsid w:val="009D7E6A"/>
    <w:rsid w:val="009E0842"/>
    <w:rsid w:val="009E1A87"/>
    <w:rsid w:val="009E2569"/>
    <w:rsid w:val="009F11D6"/>
    <w:rsid w:val="009F148C"/>
    <w:rsid w:val="009F4CE2"/>
    <w:rsid w:val="00A00A7F"/>
    <w:rsid w:val="00A10B29"/>
    <w:rsid w:val="00A120A5"/>
    <w:rsid w:val="00A16474"/>
    <w:rsid w:val="00A16547"/>
    <w:rsid w:val="00A20B06"/>
    <w:rsid w:val="00A439FB"/>
    <w:rsid w:val="00A509AB"/>
    <w:rsid w:val="00A617C5"/>
    <w:rsid w:val="00A620F3"/>
    <w:rsid w:val="00A62A80"/>
    <w:rsid w:val="00A67DF9"/>
    <w:rsid w:val="00A90FA0"/>
    <w:rsid w:val="00A91976"/>
    <w:rsid w:val="00A93C23"/>
    <w:rsid w:val="00AA6CE0"/>
    <w:rsid w:val="00AA6D68"/>
    <w:rsid w:val="00AB343D"/>
    <w:rsid w:val="00AB5ABC"/>
    <w:rsid w:val="00AB7B2E"/>
    <w:rsid w:val="00AC773A"/>
    <w:rsid w:val="00AD3500"/>
    <w:rsid w:val="00AD7110"/>
    <w:rsid w:val="00AF3536"/>
    <w:rsid w:val="00B023AF"/>
    <w:rsid w:val="00B0440B"/>
    <w:rsid w:val="00B132F3"/>
    <w:rsid w:val="00B15206"/>
    <w:rsid w:val="00B23FF4"/>
    <w:rsid w:val="00B4162C"/>
    <w:rsid w:val="00B65DF4"/>
    <w:rsid w:val="00B774AE"/>
    <w:rsid w:val="00B87272"/>
    <w:rsid w:val="00B92CAC"/>
    <w:rsid w:val="00BB228E"/>
    <w:rsid w:val="00BB40D9"/>
    <w:rsid w:val="00BC2E8D"/>
    <w:rsid w:val="00BC4087"/>
    <w:rsid w:val="00BC4D02"/>
    <w:rsid w:val="00BD14B5"/>
    <w:rsid w:val="00BD3548"/>
    <w:rsid w:val="00BE014B"/>
    <w:rsid w:val="00BE0ED5"/>
    <w:rsid w:val="00BE42EA"/>
    <w:rsid w:val="00BE447F"/>
    <w:rsid w:val="00BE7FDA"/>
    <w:rsid w:val="00BF4493"/>
    <w:rsid w:val="00BF706E"/>
    <w:rsid w:val="00C00A18"/>
    <w:rsid w:val="00C06108"/>
    <w:rsid w:val="00C24486"/>
    <w:rsid w:val="00C25E32"/>
    <w:rsid w:val="00C36D39"/>
    <w:rsid w:val="00C523C5"/>
    <w:rsid w:val="00C5404B"/>
    <w:rsid w:val="00C5659C"/>
    <w:rsid w:val="00C62A6E"/>
    <w:rsid w:val="00C7785C"/>
    <w:rsid w:val="00C77965"/>
    <w:rsid w:val="00C83640"/>
    <w:rsid w:val="00C85435"/>
    <w:rsid w:val="00C864BB"/>
    <w:rsid w:val="00C8748B"/>
    <w:rsid w:val="00CB4D4A"/>
    <w:rsid w:val="00CC662C"/>
    <w:rsid w:val="00CD7A85"/>
    <w:rsid w:val="00CE1258"/>
    <w:rsid w:val="00CE4CE0"/>
    <w:rsid w:val="00CF051C"/>
    <w:rsid w:val="00CF0E06"/>
    <w:rsid w:val="00D23CC5"/>
    <w:rsid w:val="00D30459"/>
    <w:rsid w:val="00D42BD3"/>
    <w:rsid w:val="00D43337"/>
    <w:rsid w:val="00D52D66"/>
    <w:rsid w:val="00D5788E"/>
    <w:rsid w:val="00D72590"/>
    <w:rsid w:val="00D744ED"/>
    <w:rsid w:val="00D85A61"/>
    <w:rsid w:val="00D91FAC"/>
    <w:rsid w:val="00D977E1"/>
    <w:rsid w:val="00DA3D88"/>
    <w:rsid w:val="00DA5EE9"/>
    <w:rsid w:val="00DB2AB0"/>
    <w:rsid w:val="00DC2698"/>
    <w:rsid w:val="00DD10E5"/>
    <w:rsid w:val="00DD3837"/>
    <w:rsid w:val="00DD4A31"/>
    <w:rsid w:val="00E02A9C"/>
    <w:rsid w:val="00E05AC6"/>
    <w:rsid w:val="00E140B8"/>
    <w:rsid w:val="00E30626"/>
    <w:rsid w:val="00E30E6A"/>
    <w:rsid w:val="00E31778"/>
    <w:rsid w:val="00E353C7"/>
    <w:rsid w:val="00E435F1"/>
    <w:rsid w:val="00E51EA1"/>
    <w:rsid w:val="00E53D6F"/>
    <w:rsid w:val="00E609E7"/>
    <w:rsid w:val="00E731FA"/>
    <w:rsid w:val="00E73B3A"/>
    <w:rsid w:val="00E80D21"/>
    <w:rsid w:val="00E85C6E"/>
    <w:rsid w:val="00E92243"/>
    <w:rsid w:val="00EA472D"/>
    <w:rsid w:val="00EB3372"/>
    <w:rsid w:val="00EC1D66"/>
    <w:rsid w:val="00ED4400"/>
    <w:rsid w:val="00ED4A09"/>
    <w:rsid w:val="00F04A5F"/>
    <w:rsid w:val="00F06C99"/>
    <w:rsid w:val="00F141C7"/>
    <w:rsid w:val="00F17F5D"/>
    <w:rsid w:val="00F24726"/>
    <w:rsid w:val="00F26453"/>
    <w:rsid w:val="00F452C0"/>
    <w:rsid w:val="00F46038"/>
    <w:rsid w:val="00F4741E"/>
    <w:rsid w:val="00F64BA6"/>
    <w:rsid w:val="00F83E7B"/>
    <w:rsid w:val="00F875D0"/>
    <w:rsid w:val="00F9306F"/>
    <w:rsid w:val="00FA045B"/>
    <w:rsid w:val="00FA19D0"/>
    <w:rsid w:val="00FA2F92"/>
    <w:rsid w:val="00FB4F0B"/>
    <w:rsid w:val="00FB53C8"/>
    <w:rsid w:val="00FC1BF6"/>
    <w:rsid w:val="00FC3258"/>
    <w:rsid w:val="00FD61AA"/>
    <w:rsid w:val="00FE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254E9"/>
  <w15:docId w15:val="{A6DF7458-B729-46C7-A369-8C2524C1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32"/>
    <w:pPr>
      <w:spacing w:before="60" w:after="60" w:line="312" w:lineRule="auto"/>
      <w:jc w:val="both"/>
    </w:pPr>
    <w:rPr>
      <w:sz w:val="26"/>
      <w:szCs w:val="24"/>
      <w:lang w:eastAsia="en-US"/>
    </w:rPr>
  </w:style>
  <w:style w:type="paragraph" w:styleId="Heading1">
    <w:name w:val="heading 1"/>
    <w:basedOn w:val="Normal"/>
    <w:next w:val="Normal"/>
    <w:qFormat/>
    <w:rsid w:val="00D5788E"/>
    <w:pPr>
      <w:keepNext/>
      <w:numPr>
        <w:numId w:val="12"/>
      </w:numPr>
      <w:spacing w:before="120" w:after="240"/>
      <w:outlineLvl w:val="0"/>
    </w:pPr>
    <w:rPr>
      <w:rFonts w:cs="Arial"/>
      <w:b/>
      <w:bCs/>
      <w:kern w:val="32"/>
      <w:sz w:val="28"/>
      <w:szCs w:val="32"/>
    </w:rPr>
  </w:style>
  <w:style w:type="paragraph" w:styleId="Heading2">
    <w:name w:val="heading 2"/>
    <w:basedOn w:val="Normal"/>
    <w:next w:val="Normal"/>
    <w:qFormat/>
    <w:rsid w:val="00276D32"/>
    <w:pPr>
      <w:keepNext/>
      <w:numPr>
        <w:ilvl w:val="1"/>
        <w:numId w:val="12"/>
      </w:numPr>
      <w:spacing w:before="120" w:after="120"/>
      <w:outlineLvl w:val="1"/>
    </w:pPr>
    <w:rPr>
      <w:rFonts w:cs="Arial"/>
      <w:b/>
      <w:bCs/>
      <w:iCs/>
      <w:szCs w:val="28"/>
    </w:rPr>
  </w:style>
  <w:style w:type="paragraph" w:styleId="Heading3">
    <w:name w:val="heading 3"/>
    <w:basedOn w:val="Normal"/>
    <w:next w:val="Normal"/>
    <w:qFormat/>
    <w:rsid w:val="00276D32"/>
    <w:pPr>
      <w:keepNext/>
      <w:numPr>
        <w:ilvl w:val="2"/>
        <w:numId w:val="12"/>
      </w:numPr>
      <w:spacing w:before="120" w:after="120"/>
      <w:outlineLvl w:val="2"/>
    </w:pPr>
    <w:rPr>
      <w:b/>
      <w:i/>
    </w:rPr>
  </w:style>
  <w:style w:type="paragraph" w:styleId="Heading4">
    <w:name w:val="heading 4"/>
    <w:basedOn w:val="Normal"/>
    <w:next w:val="Normal"/>
    <w:qFormat/>
    <w:rsid w:val="00AB5ABC"/>
    <w:pPr>
      <w:keepNext/>
      <w:numPr>
        <w:ilvl w:val="3"/>
        <w:numId w:val="12"/>
      </w:numPr>
      <w:outlineLvl w:val="3"/>
    </w:pPr>
    <w:rPr>
      <w:b/>
    </w:rPr>
  </w:style>
  <w:style w:type="paragraph" w:styleId="Heading5">
    <w:name w:val="heading 5"/>
    <w:basedOn w:val="Normal"/>
    <w:next w:val="Normal"/>
    <w:link w:val="Heading5Char"/>
    <w:semiHidden/>
    <w:unhideWhenUsed/>
    <w:qFormat/>
    <w:rsid w:val="003810F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810F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810F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810F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810F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B4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73F4"/>
    <w:pPr>
      <w:tabs>
        <w:tab w:val="center" w:pos="4320"/>
        <w:tab w:val="right" w:pos="8640"/>
      </w:tabs>
    </w:pPr>
  </w:style>
  <w:style w:type="paragraph" w:styleId="Footer">
    <w:name w:val="footer"/>
    <w:basedOn w:val="Normal"/>
    <w:rsid w:val="000F73F4"/>
    <w:pPr>
      <w:tabs>
        <w:tab w:val="center" w:pos="4320"/>
        <w:tab w:val="right" w:pos="8640"/>
      </w:tabs>
    </w:pPr>
  </w:style>
  <w:style w:type="character" w:styleId="PageNumber">
    <w:name w:val="page number"/>
    <w:basedOn w:val="DefaultParagraphFont"/>
    <w:rsid w:val="00031FE2"/>
  </w:style>
  <w:style w:type="paragraph" w:customStyle="1" w:styleId="aLama">
    <w:name w:val="aLama"/>
    <w:basedOn w:val="Normal"/>
    <w:autoRedefine/>
    <w:rsid w:val="006615A8"/>
    <w:pPr>
      <w:shd w:val="clear" w:color="auto" w:fill="E0E0E0"/>
      <w:spacing w:before="120" w:line="264" w:lineRule="auto"/>
    </w:pPr>
    <w:rPr>
      <w:rFonts w:ascii="Microsoft Sans Serif" w:hAnsi="Microsoft Sans Serif" w:cs="Microsoft Sans Serif"/>
      <w:b/>
      <w:sz w:val="30"/>
      <w:szCs w:val="28"/>
    </w:rPr>
  </w:style>
  <w:style w:type="paragraph" w:customStyle="1" w:styleId="amotnho">
    <w:name w:val="amotnho"/>
    <w:basedOn w:val="Normal"/>
    <w:autoRedefine/>
    <w:rsid w:val="00276D32"/>
    <w:pPr>
      <w:spacing w:before="120" w:line="240" w:lineRule="auto"/>
    </w:pPr>
    <w:rPr>
      <w:b/>
      <w:i/>
      <w:sz w:val="28"/>
    </w:rPr>
  </w:style>
  <w:style w:type="paragraph" w:styleId="TOC2">
    <w:name w:val="toc 2"/>
    <w:basedOn w:val="Normal"/>
    <w:next w:val="Normal"/>
    <w:autoRedefine/>
    <w:uiPriority w:val="39"/>
    <w:rsid w:val="0032281D"/>
    <w:pPr>
      <w:numPr>
        <w:ilvl w:val="1"/>
        <w:numId w:val="13"/>
      </w:numPr>
      <w:tabs>
        <w:tab w:val="left" w:pos="880"/>
        <w:tab w:val="right" w:leader="dot" w:pos="9639"/>
      </w:tabs>
    </w:pPr>
    <w:rPr>
      <w:i/>
      <w:noProof/>
    </w:rPr>
  </w:style>
  <w:style w:type="paragraph" w:styleId="TOC1">
    <w:name w:val="toc 1"/>
    <w:basedOn w:val="Normal"/>
    <w:next w:val="Normal"/>
    <w:autoRedefine/>
    <w:uiPriority w:val="39"/>
    <w:rsid w:val="00FC1BF6"/>
    <w:pPr>
      <w:tabs>
        <w:tab w:val="right" w:leader="dot" w:pos="9345"/>
      </w:tabs>
    </w:pPr>
    <w:rPr>
      <w:b/>
      <w:noProof/>
    </w:rPr>
  </w:style>
  <w:style w:type="character" w:styleId="Hyperlink">
    <w:name w:val="Hyperlink"/>
    <w:basedOn w:val="DefaultParagraphFont"/>
    <w:uiPriority w:val="99"/>
    <w:rsid w:val="00FC1BF6"/>
    <w:rPr>
      <w:color w:val="0000FF"/>
      <w:u w:val="single"/>
    </w:rPr>
  </w:style>
  <w:style w:type="paragraph" w:customStyle="1" w:styleId="NormalCode">
    <w:name w:val="NormalCode"/>
    <w:basedOn w:val="Normal"/>
    <w:autoRedefine/>
    <w:rsid w:val="00BB40D9"/>
    <w:pPr>
      <w:spacing w:line="360" w:lineRule="auto"/>
      <w:ind w:left="1800"/>
    </w:pPr>
    <w:rPr>
      <w:rFonts w:ascii="Courier New" w:hAnsi="Courier New" w:cs="Courier New"/>
      <w:sz w:val="20"/>
      <w:szCs w:val="20"/>
    </w:rPr>
  </w:style>
  <w:style w:type="paragraph" w:styleId="BodyText">
    <w:name w:val="Body Text"/>
    <w:basedOn w:val="Normal"/>
    <w:rsid w:val="00F46038"/>
    <w:rPr>
      <w:sz w:val="20"/>
    </w:rPr>
  </w:style>
  <w:style w:type="paragraph" w:styleId="BalloonText">
    <w:name w:val="Balloon Text"/>
    <w:basedOn w:val="Normal"/>
    <w:link w:val="BalloonTextChar"/>
    <w:rsid w:val="006D3AF8"/>
    <w:rPr>
      <w:rFonts w:ascii="Tahoma" w:hAnsi="Tahoma" w:cs="Tahoma"/>
      <w:sz w:val="16"/>
      <w:szCs w:val="16"/>
    </w:rPr>
  </w:style>
  <w:style w:type="character" w:customStyle="1" w:styleId="BalloonTextChar">
    <w:name w:val="Balloon Text Char"/>
    <w:basedOn w:val="DefaultParagraphFont"/>
    <w:link w:val="BalloonText"/>
    <w:rsid w:val="006D3AF8"/>
    <w:rPr>
      <w:rFonts w:ascii="Tahoma" w:hAnsi="Tahoma" w:cs="Tahoma"/>
      <w:sz w:val="16"/>
      <w:szCs w:val="16"/>
      <w:lang w:eastAsia="en-US"/>
    </w:rPr>
  </w:style>
  <w:style w:type="table" w:styleId="LightList-Accent1">
    <w:name w:val="Light List Accent 1"/>
    <w:basedOn w:val="TableNormal"/>
    <w:uiPriority w:val="61"/>
    <w:rsid w:val="00276D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276D32"/>
    <w:pPr>
      <w:spacing w:before="60" w:after="60" w:line="312"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810F2"/>
    <w:rPr>
      <w:rFonts w:asciiTheme="majorHAnsi" w:eastAsiaTheme="majorEastAsia" w:hAnsiTheme="majorHAnsi" w:cstheme="majorBidi"/>
      <w:color w:val="243F60" w:themeColor="accent1" w:themeShade="7F"/>
      <w:sz w:val="26"/>
      <w:szCs w:val="24"/>
      <w:lang w:eastAsia="en-US"/>
    </w:rPr>
  </w:style>
  <w:style w:type="character" w:customStyle="1" w:styleId="Heading6Char">
    <w:name w:val="Heading 6 Char"/>
    <w:basedOn w:val="DefaultParagraphFont"/>
    <w:link w:val="Heading6"/>
    <w:semiHidden/>
    <w:rsid w:val="003810F2"/>
    <w:rPr>
      <w:rFonts w:asciiTheme="majorHAnsi" w:eastAsiaTheme="majorEastAsia" w:hAnsiTheme="majorHAnsi" w:cstheme="majorBidi"/>
      <w:i/>
      <w:iCs/>
      <w:color w:val="243F60" w:themeColor="accent1" w:themeShade="7F"/>
      <w:sz w:val="26"/>
      <w:szCs w:val="24"/>
      <w:lang w:eastAsia="en-US"/>
    </w:rPr>
  </w:style>
  <w:style w:type="character" w:customStyle="1" w:styleId="Heading7Char">
    <w:name w:val="Heading 7 Char"/>
    <w:basedOn w:val="DefaultParagraphFont"/>
    <w:link w:val="Heading7"/>
    <w:semiHidden/>
    <w:rsid w:val="003810F2"/>
    <w:rPr>
      <w:rFonts w:asciiTheme="majorHAnsi" w:eastAsiaTheme="majorEastAsia" w:hAnsiTheme="majorHAnsi" w:cstheme="majorBidi"/>
      <w:i/>
      <w:iCs/>
      <w:color w:val="404040" w:themeColor="text1" w:themeTint="BF"/>
      <w:sz w:val="26"/>
      <w:szCs w:val="24"/>
      <w:lang w:eastAsia="en-US"/>
    </w:rPr>
  </w:style>
  <w:style w:type="character" w:customStyle="1" w:styleId="Heading8Char">
    <w:name w:val="Heading 8 Char"/>
    <w:basedOn w:val="DefaultParagraphFont"/>
    <w:link w:val="Heading8"/>
    <w:semiHidden/>
    <w:rsid w:val="003810F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810F2"/>
    <w:rPr>
      <w:rFonts w:asciiTheme="majorHAnsi" w:eastAsiaTheme="majorEastAsia" w:hAnsiTheme="majorHAnsi" w:cstheme="majorBidi"/>
      <w:i/>
      <w:iCs/>
      <w:color w:val="404040" w:themeColor="text1" w:themeTint="BF"/>
      <w:lang w:eastAsia="en-US"/>
    </w:rPr>
  </w:style>
  <w:style w:type="paragraph" w:styleId="TOC3">
    <w:name w:val="toc 3"/>
    <w:basedOn w:val="Normal"/>
    <w:next w:val="Normal"/>
    <w:autoRedefine/>
    <w:uiPriority w:val="39"/>
    <w:rsid w:val="003451D2"/>
    <w:pPr>
      <w:numPr>
        <w:ilvl w:val="2"/>
        <w:numId w:val="18"/>
      </w:numPr>
      <w:tabs>
        <w:tab w:val="left" w:pos="1320"/>
        <w:tab w:val="right" w:leader="dot" w:pos="9617"/>
      </w:tabs>
      <w:spacing w:after="100"/>
    </w:pPr>
  </w:style>
  <w:style w:type="paragraph" w:styleId="ListParagraph">
    <w:name w:val="List Paragraph"/>
    <w:basedOn w:val="Normal"/>
    <w:uiPriority w:val="34"/>
    <w:qFormat/>
    <w:rsid w:val="00322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_NGA\Documents\CSDL\CSDL2\MauBC_CSDL2.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66E4E-2FB1-497A-858B-0E5C84C41E55}" type="doc">
      <dgm:prSet loTypeId="urn:microsoft.com/office/officeart/2005/8/layout/orgChart1" loCatId="hierarchy" qsTypeId="urn:microsoft.com/office/officeart/2005/8/quickstyle/simple1" qsCatId="simple" csTypeId="urn:microsoft.com/office/officeart/2005/8/colors/accent1_2" csCatId="accent1" phldr="1"/>
      <dgm:spPr/>
    </dgm:pt>
    <dgm:pt modelId="{6655D997-3928-466B-8BE9-6C9F84C30ADE}">
      <dgm:prSet custT="1"/>
      <dgm:spPr/>
      <dgm:t>
        <a:bodyPr/>
        <a:lstStyle/>
        <a:p>
          <a:pPr marR="0" algn="ctr" rtl="0"/>
          <a:r>
            <a:rPr lang="en-US" altLang="ja-JP" sz="1400" b="0" i="0" u="none" strike="noStrike" baseline="0" smtClean="0">
              <a:latin typeface="Times New Roman" pitchFamily="18" charset="0"/>
              <a:ea typeface="MS Mincho"/>
              <a:cs typeface="Times New Roman" pitchFamily="18" charset="0"/>
            </a:rPr>
            <a:t>website ABC</a:t>
          </a:r>
          <a:endParaRPr lang="en-US" sz="1400" smtClean="0">
            <a:latin typeface="Times New Roman" pitchFamily="18" charset="0"/>
            <a:cs typeface="Times New Roman" pitchFamily="18" charset="0"/>
          </a:endParaRPr>
        </a:p>
      </dgm:t>
    </dgm:pt>
    <dgm:pt modelId="{6F55EBBB-E6F0-4EDB-9460-1DB07CF01434}" type="parTrans" cxnId="{417BBD37-6F52-4A42-9FDB-D7E68D5B0476}">
      <dgm:prSet/>
      <dgm:spPr/>
      <dgm:t>
        <a:bodyPr/>
        <a:lstStyle/>
        <a:p>
          <a:endParaRPr lang="en-US"/>
        </a:p>
      </dgm:t>
    </dgm:pt>
    <dgm:pt modelId="{64536002-694A-456E-968C-FF766F3665E0}" type="sibTrans" cxnId="{417BBD37-6F52-4A42-9FDB-D7E68D5B0476}">
      <dgm:prSet/>
      <dgm:spPr/>
      <dgm:t>
        <a:bodyPr/>
        <a:lstStyle/>
        <a:p>
          <a:endParaRPr lang="en-US"/>
        </a:p>
      </dgm:t>
    </dgm:pt>
    <dgm:pt modelId="{91E1A882-8BCF-4EB8-8116-15D119749E4E}">
      <dgm:prSet custT="1"/>
      <dgm:spPr/>
      <dgm:t>
        <a:bodyPr/>
        <a:lstStyle/>
        <a:p>
          <a:pPr marR="0" algn="ctr" rtl="0"/>
          <a:r>
            <a:rPr lang="vi-VN" altLang="ja-JP" sz="1400" b="0" i="0" u="none" strike="noStrike" baseline="0" smtClean="0">
              <a:latin typeface="+mj-lt"/>
              <a:ea typeface="MS Mincho"/>
            </a:rPr>
            <a:t>Chức năng 1</a:t>
          </a:r>
          <a:endParaRPr lang="en-US" sz="1400" smtClean="0">
            <a:latin typeface="+mj-lt"/>
          </a:endParaRPr>
        </a:p>
      </dgm:t>
    </dgm:pt>
    <dgm:pt modelId="{A21E3994-9509-4F11-9D24-756E73AC4B6D}" type="parTrans" cxnId="{5E98337C-67AC-4A7E-93D2-507FAED00A41}">
      <dgm:prSet/>
      <dgm:spPr/>
      <dgm:t>
        <a:bodyPr/>
        <a:lstStyle/>
        <a:p>
          <a:endParaRPr lang="en-US"/>
        </a:p>
      </dgm:t>
    </dgm:pt>
    <dgm:pt modelId="{E81F8746-5CA0-4F2F-BA90-868AC6A3A708}" type="sibTrans" cxnId="{5E98337C-67AC-4A7E-93D2-507FAED00A41}">
      <dgm:prSet/>
      <dgm:spPr/>
      <dgm:t>
        <a:bodyPr/>
        <a:lstStyle/>
        <a:p>
          <a:endParaRPr lang="en-US"/>
        </a:p>
      </dgm:t>
    </dgm:pt>
    <dgm:pt modelId="{403C4D50-83B9-414B-85AD-3BFA43C7F3EA}">
      <dgm:prSet custT="1"/>
      <dgm:spPr/>
      <dgm:t>
        <a:bodyPr/>
        <a:lstStyle/>
        <a:p>
          <a:pPr marR="0" algn="ctr" rtl="0"/>
          <a:r>
            <a:rPr lang="vi-VN" altLang="ja-JP" sz="1400" b="0" i="0" u="none" strike="noStrike" baseline="0" smtClean="0">
              <a:latin typeface="+mj-lt"/>
              <a:ea typeface="MS Mincho"/>
            </a:rPr>
            <a:t>Chức năng 2</a:t>
          </a:r>
          <a:endParaRPr lang="en-US" sz="1400" smtClean="0">
            <a:latin typeface="+mj-lt"/>
          </a:endParaRPr>
        </a:p>
      </dgm:t>
    </dgm:pt>
    <dgm:pt modelId="{8E06AAC7-D86F-4614-87B2-D6984C14AA3A}" type="parTrans" cxnId="{103CF693-3190-43A8-9038-EAE26B1020A2}">
      <dgm:prSet/>
      <dgm:spPr/>
      <dgm:t>
        <a:bodyPr/>
        <a:lstStyle/>
        <a:p>
          <a:endParaRPr lang="en-US"/>
        </a:p>
      </dgm:t>
    </dgm:pt>
    <dgm:pt modelId="{3329AB4E-65FD-4E94-8181-F70F63F7F478}" type="sibTrans" cxnId="{103CF693-3190-43A8-9038-EAE26B1020A2}">
      <dgm:prSet/>
      <dgm:spPr/>
      <dgm:t>
        <a:bodyPr/>
        <a:lstStyle/>
        <a:p>
          <a:endParaRPr lang="en-US"/>
        </a:p>
      </dgm:t>
    </dgm:pt>
    <dgm:pt modelId="{38FFB447-0C2B-4DD9-A7C0-5A9DB5E4A962}">
      <dgm:prSet custT="1"/>
      <dgm:spPr/>
      <dgm:t>
        <a:bodyPr/>
        <a:lstStyle/>
        <a:p>
          <a:pPr marR="0" algn="ctr" rtl="0"/>
          <a:r>
            <a:rPr lang="vi-VN" altLang="ja-JP" sz="1400" b="0" i="0" u="none" strike="noStrike" baseline="0" smtClean="0">
              <a:latin typeface="+mj-lt"/>
              <a:ea typeface="MS Mincho"/>
            </a:rPr>
            <a:t>Chức năng 3</a:t>
          </a:r>
          <a:endParaRPr lang="en-US" sz="1400" smtClean="0">
            <a:latin typeface="+mj-lt"/>
          </a:endParaRPr>
        </a:p>
      </dgm:t>
    </dgm:pt>
    <dgm:pt modelId="{47282E47-11B4-4E68-81D7-5866D02B2785}" type="parTrans" cxnId="{624573C2-1AF5-4F21-B64A-4CD68EF5AB02}">
      <dgm:prSet/>
      <dgm:spPr/>
      <dgm:t>
        <a:bodyPr/>
        <a:lstStyle/>
        <a:p>
          <a:endParaRPr lang="en-US"/>
        </a:p>
      </dgm:t>
    </dgm:pt>
    <dgm:pt modelId="{9B579A07-8891-4C61-937D-99D308BDCA2D}" type="sibTrans" cxnId="{624573C2-1AF5-4F21-B64A-4CD68EF5AB02}">
      <dgm:prSet/>
      <dgm:spPr/>
      <dgm:t>
        <a:bodyPr/>
        <a:lstStyle/>
        <a:p>
          <a:endParaRPr lang="en-US"/>
        </a:p>
      </dgm:t>
    </dgm:pt>
    <dgm:pt modelId="{8DB27464-0A88-40BB-B0A4-57879B596FE0}">
      <dgm:prSet custT="1"/>
      <dgm:spPr/>
      <dgm:t>
        <a:bodyPr/>
        <a:lstStyle/>
        <a:p>
          <a:pPr marR="0" algn="ctr" rtl="0"/>
          <a:r>
            <a:rPr lang="en-US" sz="1400" smtClean="0">
              <a:latin typeface="Times New Roman" pitchFamily="18" charset="0"/>
              <a:cs typeface="Times New Roman" pitchFamily="18" charset="0"/>
            </a:rPr>
            <a:t>Chức năng 1.1</a:t>
          </a:r>
        </a:p>
      </dgm:t>
    </dgm:pt>
    <dgm:pt modelId="{75E9982C-8C40-48D2-BAC8-68F5115288E1}" type="parTrans" cxnId="{E1782911-4379-475E-A6E0-C6EDAEA97E92}">
      <dgm:prSet/>
      <dgm:spPr/>
      <dgm:t>
        <a:bodyPr/>
        <a:lstStyle/>
        <a:p>
          <a:endParaRPr lang="en-US"/>
        </a:p>
      </dgm:t>
    </dgm:pt>
    <dgm:pt modelId="{D3D0F78A-8582-4777-AFFB-5CE6C367130F}" type="sibTrans" cxnId="{E1782911-4379-475E-A6E0-C6EDAEA97E92}">
      <dgm:prSet/>
      <dgm:spPr/>
      <dgm:t>
        <a:bodyPr/>
        <a:lstStyle/>
        <a:p>
          <a:endParaRPr lang="en-US"/>
        </a:p>
      </dgm:t>
    </dgm:pt>
    <dgm:pt modelId="{362FB30D-C11A-4010-9A32-5221DD2B5B80}">
      <dgm:prSet custT="1"/>
      <dgm:spPr/>
      <dgm:t>
        <a:bodyPr/>
        <a:lstStyle/>
        <a:p>
          <a:pPr marR="0" algn="ctr" rtl="0"/>
          <a:r>
            <a:rPr lang="en-US" sz="1400" smtClean="0">
              <a:latin typeface="Times New Roman" pitchFamily="18" charset="0"/>
              <a:cs typeface="Times New Roman" pitchFamily="18" charset="0"/>
            </a:rPr>
            <a:t>Chức năng 1.2</a:t>
          </a:r>
        </a:p>
      </dgm:t>
    </dgm:pt>
    <dgm:pt modelId="{F7CAEBCD-92B5-465F-97A2-0B468FB3E800}" type="parTrans" cxnId="{B1A57F38-2F49-45BD-9E56-389837E9B3F5}">
      <dgm:prSet/>
      <dgm:spPr/>
      <dgm:t>
        <a:bodyPr/>
        <a:lstStyle/>
        <a:p>
          <a:endParaRPr lang="en-US"/>
        </a:p>
      </dgm:t>
    </dgm:pt>
    <dgm:pt modelId="{F2344BC1-4164-4203-94A2-A5EFC99BD40B}" type="sibTrans" cxnId="{B1A57F38-2F49-45BD-9E56-389837E9B3F5}">
      <dgm:prSet/>
      <dgm:spPr/>
      <dgm:t>
        <a:bodyPr/>
        <a:lstStyle/>
        <a:p>
          <a:endParaRPr lang="en-US"/>
        </a:p>
      </dgm:t>
    </dgm:pt>
    <dgm:pt modelId="{E64CDEAB-715F-489D-8EF7-8C8FA041654E}">
      <dgm:prSet custT="1"/>
      <dgm:spPr/>
      <dgm:t>
        <a:bodyPr/>
        <a:lstStyle/>
        <a:p>
          <a:pPr marR="0" algn="ctr" rtl="0"/>
          <a:r>
            <a:rPr lang="en-US" sz="1400" smtClean="0">
              <a:latin typeface="+mj-lt"/>
            </a:rPr>
            <a:t>...</a:t>
          </a:r>
        </a:p>
      </dgm:t>
    </dgm:pt>
    <dgm:pt modelId="{C1208DAF-749C-4620-9286-5F035142DD6F}" type="parTrans" cxnId="{271DF036-616A-4D4D-A615-64EA10409691}">
      <dgm:prSet/>
      <dgm:spPr/>
    </dgm:pt>
    <dgm:pt modelId="{632FD53B-E2A0-43BE-BC2C-FDFB030DCF03}" type="sibTrans" cxnId="{271DF036-616A-4D4D-A615-64EA10409691}">
      <dgm:prSet/>
      <dgm:spPr/>
    </dgm:pt>
    <dgm:pt modelId="{D16AEA58-D848-4638-81E1-B29FCF0B0766}">
      <dgm:prSet custT="1"/>
      <dgm:spPr/>
      <dgm:t>
        <a:bodyPr/>
        <a:lstStyle/>
        <a:p>
          <a:pPr marR="0" algn="ctr" rtl="0"/>
          <a:r>
            <a:rPr lang="en-US" sz="1400" smtClean="0">
              <a:latin typeface="+mj-lt"/>
            </a:rPr>
            <a:t>...</a:t>
          </a:r>
        </a:p>
      </dgm:t>
    </dgm:pt>
    <dgm:pt modelId="{538C3FD6-1EE3-4BA6-8E3C-301D90D80CD0}" type="parTrans" cxnId="{0221C333-6F3F-4765-BD5F-AE28F7F949C4}">
      <dgm:prSet/>
      <dgm:spPr/>
    </dgm:pt>
    <dgm:pt modelId="{FA30D6E5-948E-4E27-B8C9-58DCCD84F2CF}" type="sibTrans" cxnId="{0221C333-6F3F-4765-BD5F-AE28F7F949C4}">
      <dgm:prSet/>
      <dgm:spPr/>
    </dgm:pt>
    <dgm:pt modelId="{9326B777-D17A-4234-9417-A9A3609980B1}" type="pres">
      <dgm:prSet presAssocID="{A4C66E4E-2FB1-497A-858B-0E5C84C41E55}" presName="hierChild1" presStyleCnt="0">
        <dgm:presLayoutVars>
          <dgm:orgChart val="1"/>
          <dgm:chPref val="1"/>
          <dgm:dir/>
          <dgm:animOne val="branch"/>
          <dgm:animLvl val="lvl"/>
          <dgm:resizeHandles/>
        </dgm:presLayoutVars>
      </dgm:prSet>
      <dgm:spPr/>
    </dgm:pt>
    <dgm:pt modelId="{B8479874-59D8-4838-92B1-B435B3028FC2}" type="pres">
      <dgm:prSet presAssocID="{6655D997-3928-466B-8BE9-6C9F84C30ADE}" presName="hierRoot1" presStyleCnt="0">
        <dgm:presLayoutVars>
          <dgm:hierBranch/>
        </dgm:presLayoutVars>
      </dgm:prSet>
      <dgm:spPr/>
    </dgm:pt>
    <dgm:pt modelId="{D8DF571E-306A-4C50-B607-F8E3C78315B2}" type="pres">
      <dgm:prSet presAssocID="{6655D997-3928-466B-8BE9-6C9F84C30ADE}" presName="rootComposite1" presStyleCnt="0"/>
      <dgm:spPr/>
    </dgm:pt>
    <dgm:pt modelId="{B26B58AE-0549-4519-B9EF-6E9DB141E3F9}" type="pres">
      <dgm:prSet presAssocID="{6655D997-3928-466B-8BE9-6C9F84C30ADE}" presName="rootText1" presStyleLbl="node0" presStyleIdx="0" presStyleCnt="1">
        <dgm:presLayoutVars>
          <dgm:chPref val="3"/>
        </dgm:presLayoutVars>
      </dgm:prSet>
      <dgm:spPr/>
      <dgm:t>
        <a:bodyPr/>
        <a:lstStyle/>
        <a:p>
          <a:endParaRPr lang="en-US"/>
        </a:p>
      </dgm:t>
    </dgm:pt>
    <dgm:pt modelId="{78FCD01D-1DE2-44E1-ADE5-8B1AE221FF86}" type="pres">
      <dgm:prSet presAssocID="{6655D997-3928-466B-8BE9-6C9F84C30ADE}" presName="rootConnector1" presStyleLbl="node1" presStyleIdx="0" presStyleCnt="0"/>
      <dgm:spPr/>
      <dgm:t>
        <a:bodyPr/>
        <a:lstStyle/>
        <a:p>
          <a:endParaRPr lang="en-US"/>
        </a:p>
      </dgm:t>
    </dgm:pt>
    <dgm:pt modelId="{D527C758-36AE-42FE-944A-58A318248ED2}" type="pres">
      <dgm:prSet presAssocID="{6655D997-3928-466B-8BE9-6C9F84C30ADE}" presName="hierChild2" presStyleCnt="0"/>
      <dgm:spPr/>
    </dgm:pt>
    <dgm:pt modelId="{B32AB129-2F85-4570-862A-418AB2AC6FF9}" type="pres">
      <dgm:prSet presAssocID="{A21E3994-9509-4F11-9D24-756E73AC4B6D}" presName="Name35" presStyleLbl="parChTrans1D2" presStyleIdx="0" presStyleCnt="3"/>
      <dgm:spPr/>
      <dgm:t>
        <a:bodyPr/>
        <a:lstStyle/>
        <a:p>
          <a:endParaRPr lang="en-US"/>
        </a:p>
      </dgm:t>
    </dgm:pt>
    <dgm:pt modelId="{04BDFB34-5CE4-4D3A-9E4D-A04B44E9F77A}" type="pres">
      <dgm:prSet presAssocID="{91E1A882-8BCF-4EB8-8116-15D119749E4E}" presName="hierRoot2" presStyleCnt="0">
        <dgm:presLayoutVars>
          <dgm:hierBranch/>
        </dgm:presLayoutVars>
      </dgm:prSet>
      <dgm:spPr/>
    </dgm:pt>
    <dgm:pt modelId="{2B4E8507-D94C-46FB-9316-C173727C2626}" type="pres">
      <dgm:prSet presAssocID="{91E1A882-8BCF-4EB8-8116-15D119749E4E}" presName="rootComposite" presStyleCnt="0"/>
      <dgm:spPr/>
    </dgm:pt>
    <dgm:pt modelId="{A8D8F84B-8745-4938-B444-4F1E95F6202A}" type="pres">
      <dgm:prSet presAssocID="{91E1A882-8BCF-4EB8-8116-15D119749E4E}" presName="rootText" presStyleLbl="node2" presStyleIdx="0" presStyleCnt="3">
        <dgm:presLayoutVars>
          <dgm:chPref val="3"/>
        </dgm:presLayoutVars>
      </dgm:prSet>
      <dgm:spPr/>
      <dgm:t>
        <a:bodyPr/>
        <a:lstStyle/>
        <a:p>
          <a:endParaRPr lang="en-US"/>
        </a:p>
      </dgm:t>
    </dgm:pt>
    <dgm:pt modelId="{9535306B-558E-40C5-84C8-323F62902C52}" type="pres">
      <dgm:prSet presAssocID="{91E1A882-8BCF-4EB8-8116-15D119749E4E}" presName="rootConnector" presStyleLbl="node2" presStyleIdx="0" presStyleCnt="3"/>
      <dgm:spPr/>
      <dgm:t>
        <a:bodyPr/>
        <a:lstStyle/>
        <a:p>
          <a:endParaRPr lang="en-US"/>
        </a:p>
      </dgm:t>
    </dgm:pt>
    <dgm:pt modelId="{F98577DF-53D8-4EBB-95F4-4DEFB3BA7A6A}" type="pres">
      <dgm:prSet presAssocID="{91E1A882-8BCF-4EB8-8116-15D119749E4E}" presName="hierChild4" presStyleCnt="0"/>
      <dgm:spPr/>
    </dgm:pt>
    <dgm:pt modelId="{A2CBFEE0-AB0A-44BD-B643-137A105AF85C}" type="pres">
      <dgm:prSet presAssocID="{75E9982C-8C40-48D2-BAC8-68F5115288E1}" presName="Name35" presStyleLbl="parChTrans1D3" presStyleIdx="0" presStyleCnt="4"/>
      <dgm:spPr/>
      <dgm:t>
        <a:bodyPr/>
        <a:lstStyle/>
        <a:p>
          <a:endParaRPr lang="en-US"/>
        </a:p>
      </dgm:t>
    </dgm:pt>
    <dgm:pt modelId="{ACC312D3-F3E7-4004-9B9F-3023E7C3E8D0}" type="pres">
      <dgm:prSet presAssocID="{8DB27464-0A88-40BB-B0A4-57879B596FE0}" presName="hierRoot2" presStyleCnt="0">
        <dgm:presLayoutVars>
          <dgm:hierBranch val="init"/>
        </dgm:presLayoutVars>
      </dgm:prSet>
      <dgm:spPr/>
    </dgm:pt>
    <dgm:pt modelId="{3E1BC9E2-E754-41F1-A2CA-6086E36D5010}" type="pres">
      <dgm:prSet presAssocID="{8DB27464-0A88-40BB-B0A4-57879B596FE0}" presName="rootComposite" presStyleCnt="0"/>
      <dgm:spPr/>
    </dgm:pt>
    <dgm:pt modelId="{E3E38418-C794-4B3D-8962-5FF53C56D7BB}" type="pres">
      <dgm:prSet presAssocID="{8DB27464-0A88-40BB-B0A4-57879B596FE0}" presName="rootText" presStyleLbl="node3" presStyleIdx="0" presStyleCnt="4">
        <dgm:presLayoutVars>
          <dgm:chPref val="3"/>
        </dgm:presLayoutVars>
      </dgm:prSet>
      <dgm:spPr/>
      <dgm:t>
        <a:bodyPr/>
        <a:lstStyle/>
        <a:p>
          <a:endParaRPr lang="en-US"/>
        </a:p>
      </dgm:t>
    </dgm:pt>
    <dgm:pt modelId="{D5C0BBB3-B45C-4D05-85AD-EF9968971B02}" type="pres">
      <dgm:prSet presAssocID="{8DB27464-0A88-40BB-B0A4-57879B596FE0}" presName="rootConnector" presStyleLbl="node3" presStyleIdx="0" presStyleCnt="4"/>
      <dgm:spPr/>
      <dgm:t>
        <a:bodyPr/>
        <a:lstStyle/>
        <a:p>
          <a:endParaRPr lang="en-US"/>
        </a:p>
      </dgm:t>
    </dgm:pt>
    <dgm:pt modelId="{D2680EDA-CC0A-427D-A0D3-8A4381C66ED8}" type="pres">
      <dgm:prSet presAssocID="{8DB27464-0A88-40BB-B0A4-57879B596FE0}" presName="hierChild4" presStyleCnt="0"/>
      <dgm:spPr/>
    </dgm:pt>
    <dgm:pt modelId="{CC4B219F-7B87-425D-A101-94E2346484BC}" type="pres">
      <dgm:prSet presAssocID="{8DB27464-0A88-40BB-B0A4-57879B596FE0}" presName="hierChild5" presStyleCnt="0"/>
      <dgm:spPr/>
    </dgm:pt>
    <dgm:pt modelId="{80E3272E-D74C-421D-A248-3E69CC98C162}" type="pres">
      <dgm:prSet presAssocID="{F7CAEBCD-92B5-465F-97A2-0B468FB3E800}" presName="Name35" presStyleLbl="parChTrans1D3" presStyleIdx="1" presStyleCnt="4"/>
      <dgm:spPr/>
      <dgm:t>
        <a:bodyPr/>
        <a:lstStyle/>
        <a:p>
          <a:endParaRPr lang="en-US"/>
        </a:p>
      </dgm:t>
    </dgm:pt>
    <dgm:pt modelId="{FCE2F6E0-74BD-4C8B-BA20-9009F256A2BE}" type="pres">
      <dgm:prSet presAssocID="{362FB30D-C11A-4010-9A32-5221DD2B5B80}" presName="hierRoot2" presStyleCnt="0">
        <dgm:presLayoutVars>
          <dgm:hierBranch val="init"/>
        </dgm:presLayoutVars>
      </dgm:prSet>
      <dgm:spPr/>
    </dgm:pt>
    <dgm:pt modelId="{44D1342D-36D1-4906-AFDF-D9DD99B5F251}" type="pres">
      <dgm:prSet presAssocID="{362FB30D-C11A-4010-9A32-5221DD2B5B80}" presName="rootComposite" presStyleCnt="0"/>
      <dgm:spPr/>
    </dgm:pt>
    <dgm:pt modelId="{1472652D-715B-41CD-9D3D-0ABC11A25861}" type="pres">
      <dgm:prSet presAssocID="{362FB30D-C11A-4010-9A32-5221DD2B5B80}" presName="rootText" presStyleLbl="node3" presStyleIdx="1" presStyleCnt="4">
        <dgm:presLayoutVars>
          <dgm:chPref val="3"/>
        </dgm:presLayoutVars>
      </dgm:prSet>
      <dgm:spPr/>
      <dgm:t>
        <a:bodyPr/>
        <a:lstStyle/>
        <a:p>
          <a:endParaRPr lang="en-US"/>
        </a:p>
      </dgm:t>
    </dgm:pt>
    <dgm:pt modelId="{D8136820-09DF-45EA-8704-9F5B7E9478F1}" type="pres">
      <dgm:prSet presAssocID="{362FB30D-C11A-4010-9A32-5221DD2B5B80}" presName="rootConnector" presStyleLbl="node3" presStyleIdx="1" presStyleCnt="4"/>
      <dgm:spPr/>
      <dgm:t>
        <a:bodyPr/>
        <a:lstStyle/>
        <a:p>
          <a:endParaRPr lang="en-US"/>
        </a:p>
      </dgm:t>
    </dgm:pt>
    <dgm:pt modelId="{3776AE6C-E353-4275-BE4F-3F02E37AAC92}" type="pres">
      <dgm:prSet presAssocID="{362FB30D-C11A-4010-9A32-5221DD2B5B80}" presName="hierChild4" presStyleCnt="0"/>
      <dgm:spPr/>
    </dgm:pt>
    <dgm:pt modelId="{EA0CFB2D-5C4D-438C-9C35-DD73D7AAA30E}" type="pres">
      <dgm:prSet presAssocID="{362FB30D-C11A-4010-9A32-5221DD2B5B80}" presName="hierChild5" presStyleCnt="0"/>
      <dgm:spPr/>
    </dgm:pt>
    <dgm:pt modelId="{615EC5E6-BA2D-4AFF-BADF-80B4EA2F8787}" type="pres">
      <dgm:prSet presAssocID="{91E1A882-8BCF-4EB8-8116-15D119749E4E}" presName="hierChild5" presStyleCnt="0"/>
      <dgm:spPr/>
    </dgm:pt>
    <dgm:pt modelId="{E7908416-C639-4634-8901-D3BF1C4C316A}" type="pres">
      <dgm:prSet presAssocID="{8E06AAC7-D86F-4614-87B2-D6984C14AA3A}" presName="Name35" presStyleLbl="parChTrans1D2" presStyleIdx="1" presStyleCnt="3"/>
      <dgm:spPr/>
      <dgm:t>
        <a:bodyPr/>
        <a:lstStyle/>
        <a:p>
          <a:endParaRPr lang="en-US"/>
        </a:p>
      </dgm:t>
    </dgm:pt>
    <dgm:pt modelId="{B68F0EB7-D0F5-4077-9253-EECCD8EF5454}" type="pres">
      <dgm:prSet presAssocID="{403C4D50-83B9-414B-85AD-3BFA43C7F3EA}" presName="hierRoot2" presStyleCnt="0">
        <dgm:presLayoutVars>
          <dgm:hierBranch/>
        </dgm:presLayoutVars>
      </dgm:prSet>
      <dgm:spPr/>
    </dgm:pt>
    <dgm:pt modelId="{E3CFAD29-BFBC-4B34-A825-12AF45DD1D07}" type="pres">
      <dgm:prSet presAssocID="{403C4D50-83B9-414B-85AD-3BFA43C7F3EA}" presName="rootComposite" presStyleCnt="0"/>
      <dgm:spPr/>
    </dgm:pt>
    <dgm:pt modelId="{A5E3F7F0-F62C-4976-BED6-02438C52DDE9}" type="pres">
      <dgm:prSet presAssocID="{403C4D50-83B9-414B-85AD-3BFA43C7F3EA}" presName="rootText" presStyleLbl="node2" presStyleIdx="1" presStyleCnt="3">
        <dgm:presLayoutVars>
          <dgm:chPref val="3"/>
        </dgm:presLayoutVars>
      </dgm:prSet>
      <dgm:spPr/>
      <dgm:t>
        <a:bodyPr/>
        <a:lstStyle/>
        <a:p>
          <a:endParaRPr lang="en-US"/>
        </a:p>
      </dgm:t>
    </dgm:pt>
    <dgm:pt modelId="{86D3AB83-7109-4B5C-9AEF-4DDB5DD3D0AE}" type="pres">
      <dgm:prSet presAssocID="{403C4D50-83B9-414B-85AD-3BFA43C7F3EA}" presName="rootConnector" presStyleLbl="node2" presStyleIdx="1" presStyleCnt="3"/>
      <dgm:spPr/>
      <dgm:t>
        <a:bodyPr/>
        <a:lstStyle/>
        <a:p>
          <a:endParaRPr lang="en-US"/>
        </a:p>
      </dgm:t>
    </dgm:pt>
    <dgm:pt modelId="{CE2912A5-ED6C-49F7-8422-5CBBBEBF0192}" type="pres">
      <dgm:prSet presAssocID="{403C4D50-83B9-414B-85AD-3BFA43C7F3EA}" presName="hierChild4" presStyleCnt="0"/>
      <dgm:spPr/>
    </dgm:pt>
    <dgm:pt modelId="{2CDAFF65-7D37-4DD1-B9C9-871C84B6555B}" type="pres">
      <dgm:prSet presAssocID="{C1208DAF-749C-4620-9286-5F035142DD6F}" presName="Name35" presStyleLbl="parChTrans1D3" presStyleIdx="2" presStyleCnt="4"/>
      <dgm:spPr/>
    </dgm:pt>
    <dgm:pt modelId="{97CFC3E1-18D0-4FF6-B616-10F6FB5F1743}" type="pres">
      <dgm:prSet presAssocID="{E64CDEAB-715F-489D-8EF7-8C8FA041654E}" presName="hierRoot2" presStyleCnt="0">
        <dgm:presLayoutVars>
          <dgm:hierBranch val="init"/>
        </dgm:presLayoutVars>
      </dgm:prSet>
      <dgm:spPr/>
    </dgm:pt>
    <dgm:pt modelId="{45369F70-FF1A-43F4-93F9-687E077BE5D8}" type="pres">
      <dgm:prSet presAssocID="{E64CDEAB-715F-489D-8EF7-8C8FA041654E}" presName="rootComposite" presStyleCnt="0"/>
      <dgm:spPr/>
    </dgm:pt>
    <dgm:pt modelId="{3C448279-DC55-4ED9-8CCB-A8D78EC46ED0}" type="pres">
      <dgm:prSet presAssocID="{E64CDEAB-715F-489D-8EF7-8C8FA041654E}" presName="rootText" presStyleLbl="node3" presStyleIdx="2" presStyleCnt="4">
        <dgm:presLayoutVars>
          <dgm:chPref val="3"/>
        </dgm:presLayoutVars>
      </dgm:prSet>
      <dgm:spPr/>
      <dgm:t>
        <a:bodyPr/>
        <a:lstStyle/>
        <a:p>
          <a:endParaRPr lang="en-US"/>
        </a:p>
      </dgm:t>
    </dgm:pt>
    <dgm:pt modelId="{6F25F282-B6CD-43FD-ABE5-4766AB56AADE}" type="pres">
      <dgm:prSet presAssocID="{E64CDEAB-715F-489D-8EF7-8C8FA041654E}" presName="rootConnector" presStyleLbl="node3" presStyleIdx="2" presStyleCnt="4"/>
      <dgm:spPr/>
      <dgm:t>
        <a:bodyPr/>
        <a:lstStyle/>
        <a:p>
          <a:endParaRPr lang="en-US"/>
        </a:p>
      </dgm:t>
    </dgm:pt>
    <dgm:pt modelId="{3FF6C80C-D1B4-4471-A7EB-7ABC3E100744}" type="pres">
      <dgm:prSet presAssocID="{E64CDEAB-715F-489D-8EF7-8C8FA041654E}" presName="hierChild4" presStyleCnt="0"/>
      <dgm:spPr/>
    </dgm:pt>
    <dgm:pt modelId="{67A5B880-0703-41FC-B82F-F55865A18643}" type="pres">
      <dgm:prSet presAssocID="{E64CDEAB-715F-489D-8EF7-8C8FA041654E}" presName="hierChild5" presStyleCnt="0"/>
      <dgm:spPr/>
    </dgm:pt>
    <dgm:pt modelId="{193D9DC9-C061-4E9D-8A08-7544F15152A4}" type="pres">
      <dgm:prSet presAssocID="{538C3FD6-1EE3-4BA6-8E3C-301D90D80CD0}" presName="Name35" presStyleLbl="parChTrans1D3" presStyleIdx="3" presStyleCnt="4"/>
      <dgm:spPr/>
    </dgm:pt>
    <dgm:pt modelId="{9EB849CC-0AE0-40D5-9B24-81F93C9B72B6}" type="pres">
      <dgm:prSet presAssocID="{D16AEA58-D848-4638-81E1-B29FCF0B0766}" presName="hierRoot2" presStyleCnt="0">
        <dgm:presLayoutVars>
          <dgm:hierBranch val="init"/>
        </dgm:presLayoutVars>
      </dgm:prSet>
      <dgm:spPr/>
    </dgm:pt>
    <dgm:pt modelId="{3B73ABA8-BC80-4F96-B032-F9C2DF158BBF}" type="pres">
      <dgm:prSet presAssocID="{D16AEA58-D848-4638-81E1-B29FCF0B0766}" presName="rootComposite" presStyleCnt="0"/>
      <dgm:spPr/>
    </dgm:pt>
    <dgm:pt modelId="{A492D984-ABE8-4FFD-8A2E-6B6D002B04EA}" type="pres">
      <dgm:prSet presAssocID="{D16AEA58-D848-4638-81E1-B29FCF0B0766}" presName="rootText" presStyleLbl="node3" presStyleIdx="3" presStyleCnt="4">
        <dgm:presLayoutVars>
          <dgm:chPref val="3"/>
        </dgm:presLayoutVars>
      </dgm:prSet>
      <dgm:spPr/>
      <dgm:t>
        <a:bodyPr/>
        <a:lstStyle/>
        <a:p>
          <a:endParaRPr lang="en-US"/>
        </a:p>
      </dgm:t>
    </dgm:pt>
    <dgm:pt modelId="{C6A384E6-40AE-4A9E-B1DC-75AF01483292}" type="pres">
      <dgm:prSet presAssocID="{D16AEA58-D848-4638-81E1-B29FCF0B0766}" presName="rootConnector" presStyleLbl="node3" presStyleIdx="3" presStyleCnt="4"/>
      <dgm:spPr/>
      <dgm:t>
        <a:bodyPr/>
        <a:lstStyle/>
        <a:p>
          <a:endParaRPr lang="en-US"/>
        </a:p>
      </dgm:t>
    </dgm:pt>
    <dgm:pt modelId="{E89D54C9-0183-4817-8F77-7381A5CE0DFD}" type="pres">
      <dgm:prSet presAssocID="{D16AEA58-D848-4638-81E1-B29FCF0B0766}" presName="hierChild4" presStyleCnt="0"/>
      <dgm:spPr/>
    </dgm:pt>
    <dgm:pt modelId="{AB8B1DDB-2C5F-4DCC-9823-9A4F3B11CAD7}" type="pres">
      <dgm:prSet presAssocID="{D16AEA58-D848-4638-81E1-B29FCF0B0766}" presName="hierChild5" presStyleCnt="0"/>
      <dgm:spPr/>
    </dgm:pt>
    <dgm:pt modelId="{6B829107-605D-49C0-9915-B67BF6B2CA26}" type="pres">
      <dgm:prSet presAssocID="{403C4D50-83B9-414B-85AD-3BFA43C7F3EA}" presName="hierChild5" presStyleCnt="0"/>
      <dgm:spPr/>
    </dgm:pt>
    <dgm:pt modelId="{9B877E4E-2DEF-4551-8EB2-AB79C8DB941C}" type="pres">
      <dgm:prSet presAssocID="{47282E47-11B4-4E68-81D7-5866D02B2785}" presName="Name35" presStyleLbl="parChTrans1D2" presStyleIdx="2" presStyleCnt="3"/>
      <dgm:spPr/>
      <dgm:t>
        <a:bodyPr/>
        <a:lstStyle/>
        <a:p>
          <a:endParaRPr lang="en-US"/>
        </a:p>
      </dgm:t>
    </dgm:pt>
    <dgm:pt modelId="{891A0A72-FA2C-49F8-991C-65BEEE213B3E}" type="pres">
      <dgm:prSet presAssocID="{38FFB447-0C2B-4DD9-A7C0-5A9DB5E4A962}" presName="hierRoot2" presStyleCnt="0">
        <dgm:presLayoutVars>
          <dgm:hierBranch/>
        </dgm:presLayoutVars>
      </dgm:prSet>
      <dgm:spPr/>
    </dgm:pt>
    <dgm:pt modelId="{9A6EFAEB-393D-4EF8-ABCD-BC9A23173C55}" type="pres">
      <dgm:prSet presAssocID="{38FFB447-0C2B-4DD9-A7C0-5A9DB5E4A962}" presName="rootComposite" presStyleCnt="0"/>
      <dgm:spPr/>
    </dgm:pt>
    <dgm:pt modelId="{EB8301ED-5E2D-458C-92C5-13D46B72CAF6}" type="pres">
      <dgm:prSet presAssocID="{38FFB447-0C2B-4DD9-A7C0-5A9DB5E4A962}" presName="rootText" presStyleLbl="node2" presStyleIdx="2" presStyleCnt="3">
        <dgm:presLayoutVars>
          <dgm:chPref val="3"/>
        </dgm:presLayoutVars>
      </dgm:prSet>
      <dgm:spPr/>
      <dgm:t>
        <a:bodyPr/>
        <a:lstStyle/>
        <a:p>
          <a:endParaRPr lang="en-US"/>
        </a:p>
      </dgm:t>
    </dgm:pt>
    <dgm:pt modelId="{3E6F1EE5-CEEB-4D35-AC53-505703FB52F9}" type="pres">
      <dgm:prSet presAssocID="{38FFB447-0C2B-4DD9-A7C0-5A9DB5E4A962}" presName="rootConnector" presStyleLbl="node2" presStyleIdx="2" presStyleCnt="3"/>
      <dgm:spPr/>
      <dgm:t>
        <a:bodyPr/>
        <a:lstStyle/>
        <a:p>
          <a:endParaRPr lang="en-US"/>
        </a:p>
      </dgm:t>
    </dgm:pt>
    <dgm:pt modelId="{C418254E-5019-49F7-87AE-4A06D3547EE6}" type="pres">
      <dgm:prSet presAssocID="{38FFB447-0C2B-4DD9-A7C0-5A9DB5E4A962}" presName="hierChild4" presStyleCnt="0"/>
      <dgm:spPr/>
    </dgm:pt>
    <dgm:pt modelId="{EE286788-C864-4203-B2E5-869EA4ED689D}" type="pres">
      <dgm:prSet presAssocID="{38FFB447-0C2B-4DD9-A7C0-5A9DB5E4A962}" presName="hierChild5" presStyleCnt="0"/>
      <dgm:spPr/>
    </dgm:pt>
    <dgm:pt modelId="{D99B2B02-1DBC-408C-9A51-C8A3E8611786}" type="pres">
      <dgm:prSet presAssocID="{6655D997-3928-466B-8BE9-6C9F84C30ADE}" presName="hierChild3" presStyleCnt="0"/>
      <dgm:spPr/>
    </dgm:pt>
  </dgm:ptLst>
  <dgm:cxnLst>
    <dgm:cxn modelId="{22785BFF-4372-436B-A4B2-37A844BF1450}" type="presOf" srcId="{38FFB447-0C2B-4DD9-A7C0-5A9DB5E4A962}" destId="{EB8301ED-5E2D-458C-92C5-13D46B72CAF6}" srcOrd="0" destOrd="0" presId="urn:microsoft.com/office/officeart/2005/8/layout/orgChart1"/>
    <dgm:cxn modelId="{4A69B20D-8250-444C-868F-CF561060CD1E}" type="presOf" srcId="{362FB30D-C11A-4010-9A32-5221DD2B5B80}" destId="{1472652D-715B-41CD-9D3D-0ABC11A25861}" srcOrd="0" destOrd="0" presId="urn:microsoft.com/office/officeart/2005/8/layout/orgChart1"/>
    <dgm:cxn modelId="{4EF59ACD-A7A2-432A-B767-D0B1ADD3D61E}" type="presOf" srcId="{91E1A882-8BCF-4EB8-8116-15D119749E4E}" destId="{9535306B-558E-40C5-84C8-323F62902C52}" srcOrd="1" destOrd="0" presId="urn:microsoft.com/office/officeart/2005/8/layout/orgChart1"/>
    <dgm:cxn modelId="{D6B44690-BED4-4C88-A64B-5D8D90CABE34}" type="presOf" srcId="{75E9982C-8C40-48D2-BAC8-68F5115288E1}" destId="{A2CBFEE0-AB0A-44BD-B643-137A105AF85C}" srcOrd="0" destOrd="0" presId="urn:microsoft.com/office/officeart/2005/8/layout/orgChart1"/>
    <dgm:cxn modelId="{D7513A75-9C9E-456F-8426-F3ED19D76853}" type="presOf" srcId="{6655D997-3928-466B-8BE9-6C9F84C30ADE}" destId="{B26B58AE-0549-4519-B9EF-6E9DB141E3F9}" srcOrd="0" destOrd="0" presId="urn:microsoft.com/office/officeart/2005/8/layout/orgChart1"/>
    <dgm:cxn modelId="{417BBD37-6F52-4A42-9FDB-D7E68D5B0476}" srcId="{A4C66E4E-2FB1-497A-858B-0E5C84C41E55}" destId="{6655D997-3928-466B-8BE9-6C9F84C30ADE}" srcOrd="0" destOrd="0" parTransId="{6F55EBBB-E6F0-4EDB-9460-1DB07CF01434}" sibTransId="{64536002-694A-456E-968C-FF766F3665E0}"/>
    <dgm:cxn modelId="{E8C0DF21-6619-4C2B-9E6F-9D102A9A48AC}" type="presOf" srcId="{538C3FD6-1EE3-4BA6-8E3C-301D90D80CD0}" destId="{193D9DC9-C061-4E9D-8A08-7544F15152A4}" srcOrd="0" destOrd="0" presId="urn:microsoft.com/office/officeart/2005/8/layout/orgChart1"/>
    <dgm:cxn modelId="{88986990-4B29-41D4-8E5A-7BD048CEC53D}" type="presOf" srcId="{403C4D50-83B9-414B-85AD-3BFA43C7F3EA}" destId="{A5E3F7F0-F62C-4976-BED6-02438C52DDE9}" srcOrd="0" destOrd="0" presId="urn:microsoft.com/office/officeart/2005/8/layout/orgChart1"/>
    <dgm:cxn modelId="{F8DEEE9D-B6F0-4BB5-8FE1-C8A919BF8D3A}" type="presOf" srcId="{E64CDEAB-715F-489D-8EF7-8C8FA041654E}" destId="{6F25F282-B6CD-43FD-ABE5-4766AB56AADE}" srcOrd="1" destOrd="0" presId="urn:microsoft.com/office/officeart/2005/8/layout/orgChart1"/>
    <dgm:cxn modelId="{A73BDD0E-19E7-40E9-B041-5DABCAB3EDCE}" type="presOf" srcId="{403C4D50-83B9-414B-85AD-3BFA43C7F3EA}" destId="{86D3AB83-7109-4B5C-9AEF-4DDB5DD3D0AE}" srcOrd="1" destOrd="0" presId="urn:microsoft.com/office/officeart/2005/8/layout/orgChart1"/>
    <dgm:cxn modelId="{6DD1FE7E-1661-43F5-94E8-F771A6E7219A}" type="presOf" srcId="{8DB27464-0A88-40BB-B0A4-57879B596FE0}" destId="{D5C0BBB3-B45C-4D05-85AD-EF9968971B02}" srcOrd="1" destOrd="0" presId="urn:microsoft.com/office/officeart/2005/8/layout/orgChart1"/>
    <dgm:cxn modelId="{B1A57F38-2F49-45BD-9E56-389837E9B3F5}" srcId="{91E1A882-8BCF-4EB8-8116-15D119749E4E}" destId="{362FB30D-C11A-4010-9A32-5221DD2B5B80}" srcOrd="1" destOrd="0" parTransId="{F7CAEBCD-92B5-465F-97A2-0B468FB3E800}" sibTransId="{F2344BC1-4164-4203-94A2-A5EFC99BD40B}"/>
    <dgm:cxn modelId="{5E98337C-67AC-4A7E-93D2-507FAED00A41}" srcId="{6655D997-3928-466B-8BE9-6C9F84C30ADE}" destId="{91E1A882-8BCF-4EB8-8116-15D119749E4E}" srcOrd="0" destOrd="0" parTransId="{A21E3994-9509-4F11-9D24-756E73AC4B6D}" sibTransId="{E81F8746-5CA0-4F2F-BA90-868AC6A3A708}"/>
    <dgm:cxn modelId="{117BB9C4-D77D-4D7C-98EB-7938EA7CDF8C}" type="presOf" srcId="{47282E47-11B4-4E68-81D7-5866D02B2785}" destId="{9B877E4E-2DEF-4551-8EB2-AB79C8DB941C}" srcOrd="0" destOrd="0" presId="urn:microsoft.com/office/officeart/2005/8/layout/orgChart1"/>
    <dgm:cxn modelId="{5D23B7D3-C8D5-47E8-A0F6-EC5852D6BDEC}" type="presOf" srcId="{F7CAEBCD-92B5-465F-97A2-0B468FB3E800}" destId="{80E3272E-D74C-421D-A248-3E69CC98C162}" srcOrd="0" destOrd="0" presId="urn:microsoft.com/office/officeart/2005/8/layout/orgChart1"/>
    <dgm:cxn modelId="{B07F4622-A5D4-4DEB-9D21-61703173BCC7}" type="presOf" srcId="{E64CDEAB-715F-489D-8EF7-8C8FA041654E}" destId="{3C448279-DC55-4ED9-8CCB-A8D78EC46ED0}" srcOrd="0" destOrd="0" presId="urn:microsoft.com/office/officeart/2005/8/layout/orgChart1"/>
    <dgm:cxn modelId="{103CF693-3190-43A8-9038-EAE26B1020A2}" srcId="{6655D997-3928-466B-8BE9-6C9F84C30ADE}" destId="{403C4D50-83B9-414B-85AD-3BFA43C7F3EA}" srcOrd="1" destOrd="0" parTransId="{8E06AAC7-D86F-4614-87B2-D6984C14AA3A}" sibTransId="{3329AB4E-65FD-4E94-8181-F70F63F7F478}"/>
    <dgm:cxn modelId="{067DA0D8-34F6-455F-BDD7-539409E68569}" type="presOf" srcId="{38FFB447-0C2B-4DD9-A7C0-5A9DB5E4A962}" destId="{3E6F1EE5-CEEB-4D35-AC53-505703FB52F9}" srcOrd="1" destOrd="0" presId="urn:microsoft.com/office/officeart/2005/8/layout/orgChart1"/>
    <dgm:cxn modelId="{DF1451BE-B82D-49B5-B456-575E06AC5715}" type="presOf" srcId="{362FB30D-C11A-4010-9A32-5221DD2B5B80}" destId="{D8136820-09DF-45EA-8704-9F5B7E9478F1}" srcOrd="1" destOrd="0" presId="urn:microsoft.com/office/officeart/2005/8/layout/orgChart1"/>
    <dgm:cxn modelId="{7B1EAA8A-D84F-44C0-BB98-E6ACCAFBD8DC}" type="presOf" srcId="{D16AEA58-D848-4638-81E1-B29FCF0B0766}" destId="{A492D984-ABE8-4FFD-8A2E-6B6D002B04EA}" srcOrd="0" destOrd="0" presId="urn:microsoft.com/office/officeart/2005/8/layout/orgChart1"/>
    <dgm:cxn modelId="{E47E01E4-5E19-489F-907D-E1B759A71C07}" type="presOf" srcId="{A21E3994-9509-4F11-9D24-756E73AC4B6D}" destId="{B32AB129-2F85-4570-862A-418AB2AC6FF9}" srcOrd="0" destOrd="0" presId="urn:microsoft.com/office/officeart/2005/8/layout/orgChart1"/>
    <dgm:cxn modelId="{624573C2-1AF5-4F21-B64A-4CD68EF5AB02}" srcId="{6655D997-3928-466B-8BE9-6C9F84C30ADE}" destId="{38FFB447-0C2B-4DD9-A7C0-5A9DB5E4A962}" srcOrd="2" destOrd="0" parTransId="{47282E47-11B4-4E68-81D7-5866D02B2785}" sibTransId="{9B579A07-8891-4C61-937D-99D308BDCA2D}"/>
    <dgm:cxn modelId="{271DF036-616A-4D4D-A615-64EA10409691}" srcId="{403C4D50-83B9-414B-85AD-3BFA43C7F3EA}" destId="{E64CDEAB-715F-489D-8EF7-8C8FA041654E}" srcOrd="0" destOrd="0" parTransId="{C1208DAF-749C-4620-9286-5F035142DD6F}" sibTransId="{632FD53B-E2A0-43BE-BC2C-FDFB030DCF03}"/>
    <dgm:cxn modelId="{B9F1C76A-7136-453C-A537-04146D50C1BD}" type="presOf" srcId="{6655D997-3928-466B-8BE9-6C9F84C30ADE}" destId="{78FCD01D-1DE2-44E1-ADE5-8B1AE221FF86}" srcOrd="1" destOrd="0" presId="urn:microsoft.com/office/officeart/2005/8/layout/orgChart1"/>
    <dgm:cxn modelId="{A4A019E0-806B-4D5D-9D99-76912C01CAC4}" type="presOf" srcId="{D16AEA58-D848-4638-81E1-B29FCF0B0766}" destId="{C6A384E6-40AE-4A9E-B1DC-75AF01483292}" srcOrd="1" destOrd="0" presId="urn:microsoft.com/office/officeart/2005/8/layout/orgChart1"/>
    <dgm:cxn modelId="{E1782911-4379-475E-A6E0-C6EDAEA97E92}" srcId="{91E1A882-8BCF-4EB8-8116-15D119749E4E}" destId="{8DB27464-0A88-40BB-B0A4-57879B596FE0}" srcOrd="0" destOrd="0" parTransId="{75E9982C-8C40-48D2-BAC8-68F5115288E1}" sibTransId="{D3D0F78A-8582-4777-AFFB-5CE6C367130F}"/>
    <dgm:cxn modelId="{857D792D-A0D4-4BCB-9FD8-651BADEBCBB6}" type="presOf" srcId="{8E06AAC7-D86F-4614-87B2-D6984C14AA3A}" destId="{E7908416-C639-4634-8901-D3BF1C4C316A}" srcOrd="0" destOrd="0" presId="urn:microsoft.com/office/officeart/2005/8/layout/orgChart1"/>
    <dgm:cxn modelId="{5BCFEEB9-F705-43A6-BAF4-BE6CFBEC0BEB}" type="presOf" srcId="{91E1A882-8BCF-4EB8-8116-15D119749E4E}" destId="{A8D8F84B-8745-4938-B444-4F1E95F6202A}" srcOrd="0" destOrd="0" presId="urn:microsoft.com/office/officeart/2005/8/layout/orgChart1"/>
    <dgm:cxn modelId="{CFB3807D-AAFA-44E5-9068-E27D2D654565}" type="presOf" srcId="{C1208DAF-749C-4620-9286-5F035142DD6F}" destId="{2CDAFF65-7D37-4DD1-B9C9-871C84B6555B}" srcOrd="0" destOrd="0" presId="urn:microsoft.com/office/officeart/2005/8/layout/orgChart1"/>
    <dgm:cxn modelId="{0221C333-6F3F-4765-BD5F-AE28F7F949C4}" srcId="{403C4D50-83B9-414B-85AD-3BFA43C7F3EA}" destId="{D16AEA58-D848-4638-81E1-B29FCF0B0766}" srcOrd="1" destOrd="0" parTransId="{538C3FD6-1EE3-4BA6-8E3C-301D90D80CD0}" sibTransId="{FA30D6E5-948E-4E27-B8C9-58DCCD84F2CF}"/>
    <dgm:cxn modelId="{F0C39ACF-8C87-4624-9F60-558EAC94156F}" type="presOf" srcId="{A4C66E4E-2FB1-497A-858B-0E5C84C41E55}" destId="{9326B777-D17A-4234-9417-A9A3609980B1}" srcOrd="0" destOrd="0" presId="urn:microsoft.com/office/officeart/2005/8/layout/orgChart1"/>
    <dgm:cxn modelId="{55E5343F-1EFB-48C4-9D99-D7553CD97657}" type="presOf" srcId="{8DB27464-0A88-40BB-B0A4-57879B596FE0}" destId="{E3E38418-C794-4B3D-8962-5FF53C56D7BB}" srcOrd="0" destOrd="0" presId="urn:microsoft.com/office/officeart/2005/8/layout/orgChart1"/>
    <dgm:cxn modelId="{FCB4FA7F-2BB9-4AA0-86A2-A6DFC924B8AA}" type="presParOf" srcId="{9326B777-D17A-4234-9417-A9A3609980B1}" destId="{B8479874-59D8-4838-92B1-B435B3028FC2}" srcOrd="0" destOrd="0" presId="urn:microsoft.com/office/officeart/2005/8/layout/orgChart1"/>
    <dgm:cxn modelId="{5D77E542-9651-4C3F-834B-572E98154388}" type="presParOf" srcId="{B8479874-59D8-4838-92B1-B435B3028FC2}" destId="{D8DF571E-306A-4C50-B607-F8E3C78315B2}" srcOrd="0" destOrd="0" presId="urn:microsoft.com/office/officeart/2005/8/layout/orgChart1"/>
    <dgm:cxn modelId="{6F5BF0B1-EE2B-4369-B044-53431D4824B8}" type="presParOf" srcId="{D8DF571E-306A-4C50-B607-F8E3C78315B2}" destId="{B26B58AE-0549-4519-B9EF-6E9DB141E3F9}" srcOrd="0" destOrd="0" presId="urn:microsoft.com/office/officeart/2005/8/layout/orgChart1"/>
    <dgm:cxn modelId="{97ADCA0C-045B-4E5A-8063-F12B0CB4C1AB}" type="presParOf" srcId="{D8DF571E-306A-4C50-B607-F8E3C78315B2}" destId="{78FCD01D-1DE2-44E1-ADE5-8B1AE221FF86}" srcOrd="1" destOrd="0" presId="urn:microsoft.com/office/officeart/2005/8/layout/orgChart1"/>
    <dgm:cxn modelId="{7A9DE31F-2A3E-4FD3-B25B-CA2A143F4656}" type="presParOf" srcId="{B8479874-59D8-4838-92B1-B435B3028FC2}" destId="{D527C758-36AE-42FE-944A-58A318248ED2}" srcOrd="1" destOrd="0" presId="urn:microsoft.com/office/officeart/2005/8/layout/orgChart1"/>
    <dgm:cxn modelId="{BFD226AD-F70B-42A5-BF5A-2450C47B3D3C}" type="presParOf" srcId="{D527C758-36AE-42FE-944A-58A318248ED2}" destId="{B32AB129-2F85-4570-862A-418AB2AC6FF9}" srcOrd="0" destOrd="0" presId="urn:microsoft.com/office/officeart/2005/8/layout/orgChart1"/>
    <dgm:cxn modelId="{E6FA8070-4E63-41C1-890D-EB0969CF6CCF}" type="presParOf" srcId="{D527C758-36AE-42FE-944A-58A318248ED2}" destId="{04BDFB34-5CE4-4D3A-9E4D-A04B44E9F77A}" srcOrd="1" destOrd="0" presId="urn:microsoft.com/office/officeart/2005/8/layout/orgChart1"/>
    <dgm:cxn modelId="{02BBCD04-A6AF-4146-B166-846A8FA83E10}" type="presParOf" srcId="{04BDFB34-5CE4-4D3A-9E4D-A04B44E9F77A}" destId="{2B4E8507-D94C-46FB-9316-C173727C2626}" srcOrd="0" destOrd="0" presId="urn:microsoft.com/office/officeart/2005/8/layout/orgChart1"/>
    <dgm:cxn modelId="{706DA1A7-EC03-4587-9863-9166CF7B560A}" type="presParOf" srcId="{2B4E8507-D94C-46FB-9316-C173727C2626}" destId="{A8D8F84B-8745-4938-B444-4F1E95F6202A}" srcOrd="0" destOrd="0" presId="urn:microsoft.com/office/officeart/2005/8/layout/orgChart1"/>
    <dgm:cxn modelId="{AF546770-8FF8-400D-AAB6-E2E1221B37CA}" type="presParOf" srcId="{2B4E8507-D94C-46FB-9316-C173727C2626}" destId="{9535306B-558E-40C5-84C8-323F62902C52}" srcOrd="1" destOrd="0" presId="urn:microsoft.com/office/officeart/2005/8/layout/orgChart1"/>
    <dgm:cxn modelId="{26C2C5B2-7A4A-4C6F-B0E7-A419D289CD28}" type="presParOf" srcId="{04BDFB34-5CE4-4D3A-9E4D-A04B44E9F77A}" destId="{F98577DF-53D8-4EBB-95F4-4DEFB3BA7A6A}" srcOrd="1" destOrd="0" presId="urn:microsoft.com/office/officeart/2005/8/layout/orgChart1"/>
    <dgm:cxn modelId="{EE4A23B1-ED47-4254-9475-2062C82CF08E}" type="presParOf" srcId="{F98577DF-53D8-4EBB-95F4-4DEFB3BA7A6A}" destId="{A2CBFEE0-AB0A-44BD-B643-137A105AF85C}" srcOrd="0" destOrd="0" presId="urn:microsoft.com/office/officeart/2005/8/layout/orgChart1"/>
    <dgm:cxn modelId="{2F021757-A7C5-41E4-BE3C-398888AE192A}" type="presParOf" srcId="{F98577DF-53D8-4EBB-95F4-4DEFB3BA7A6A}" destId="{ACC312D3-F3E7-4004-9B9F-3023E7C3E8D0}" srcOrd="1" destOrd="0" presId="urn:microsoft.com/office/officeart/2005/8/layout/orgChart1"/>
    <dgm:cxn modelId="{466D9423-C3F7-4AA6-84C8-8821F6C19396}" type="presParOf" srcId="{ACC312D3-F3E7-4004-9B9F-3023E7C3E8D0}" destId="{3E1BC9E2-E754-41F1-A2CA-6086E36D5010}" srcOrd="0" destOrd="0" presId="urn:microsoft.com/office/officeart/2005/8/layout/orgChart1"/>
    <dgm:cxn modelId="{57A11F9D-CC54-4210-8B11-4928007B9EF9}" type="presParOf" srcId="{3E1BC9E2-E754-41F1-A2CA-6086E36D5010}" destId="{E3E38418-C794-4B3D-8962-5FF53C56D7BB}" srcOrd="0" destOrd="0" presId="urn:microsoft.com/office/officeart/2005/8/layout/orgChart1"/>
    <dgm:cxn modelId="{3C5D07AC-0C64-46E7-91E7-E14DC4AD7D41}" type="presParOf" srcId="{3E1BC9E2-E754-41F1-A2CA-6086E36D5010}" destId="{D5C0BBB3-B45C-4D05-85AD-EF9968971B02}" srcOrd="1" destOrd="0" presId="urn:microsoft.com/office/officeart/2005/8/layout/orgChart1"/>
    <dgm:cxn modelId="{17ABC4EC-128F-44C9-9FFA-F41246299B59}" type="presParOf" srcId="{ACC312D3-F3E7-4004-9B9F-3023E7C3E8D0}" destId="{D2680EDA-CC0A-427D-A0D3-8A4381C66ED8}" srcOrd="1" destOrd="0" presId="urn:microsoft.com/office/officeart/2005/8/layout/orgChart1"/>
    <dgm:cxn modelId="{139FEF27-EDCF-4058-BBDB-EDC76133EBF4}" type="presParOf" srcId="{ACC312D3-F3E7-4004-9B9F-3023E7C3E8D0}" destId="{CC4B219F-7B87-425D-A101-94E2346484BC}" srcOrd="2" destOrd="0" presId="urn:microsoft.com/office/officeart/2005/8/layout/orgChart1"/>
    <dgm:cxn modelId="{170F6B2F-E931-40E8-91A4-89AEC8628A79}" type="presParOf" srcId="{F98577DF-53D8-4EBB-95F4-4DEFB3BA7A6A}" destId="{80E3272E-D74C-421D-A248-3E69CC98C162}" srcOrd="2" destOrd="0" presId="urn:microsoft.com/office/officeart/2005/8/layout/orgChart1"/>
    <dgm:cxn modelId="{5323D302-CB61-44BE-A356-395A844BE42C}" type="presParOf" srcId="{F98577DF-53D8-4EBB-95F4-4DEFB3BA7A6A}" destId="{FCE2F6E0-74BD-4C8B-BA20-9009F256A2BE}" srcOrd="3" destOrd="0" presId="urn:microsoft.com/office/officeart/2005/8/layout/orgChart1"/>
    <dgm:cxn modelId="{C39CD0DA-4B59-4D64-BD43-45677B3A80C2}" type="presParOf" srcId="{FCE2F6E0-74BD-4C8B-BA20-9009F256A2BE}" destId="{44D1342D-36D1-4906-AFDF-D9DD99B5F251}" srcOrd="0" destOrd="0" presId="urn:microsoft.com/office/officeart/2005/8/layout/orgChart1"/>
    <dgm:cxn modelId="{DA6CD20A-D8F0-411F-A630-046B21762D82}" type="presParOf" srcId="{44D1342D-36D1-4906-AFDF-D9DD99B5F251}" destId="{1472652D-715B-41CD-9D3D-0ABC11A25861}" srcOrd="0" destOrd="0" presId="urn:microsoft.com/office/officeart/2005/8/layout/orgChart1"/>
    <dgm:cxn modelId="{188B8283-6600-4A1E-B4C7-3815AA30D227}" type="presParOf" srcId="{44D1342D-36D1-4906-AFDF-D9DD99B5F251}" destId="{D8136820-09DF-45EA-8704-9F5B7E9478F1}" srcOrd="1" destOrd="0" presId="urn:microsoft.com/office/officeart/2005/8/layout/orgChart1"/>
    <dgm:cxn modelId="{58958955-9BF8-4746-B086-26902A7F182A}" type="presParOf" srcId="{FCE2F6E0-74BD-4C8B-BA20-9009F256A2BE}" destId="{3776AE6C-E353-4275-BE4F-3F02E37AAC92}" srcOrd="1" destOrd="0" presId="urn:microsoft.com/office/officeart/2005/8/layout/orgChart1"/>
    <dgm:cxn modelId="{22C78E16-05CA-4083-9CE0-35B83F324597}" type="presParOf" srcId="{FCE2F6E0-74BD-4C8B-BA20-9009F256A2BE}" destId="{EA0CFB2D-5C4D-438C-9C35-DD73D7AAA30E}" srcOrd="2" destOrd="0" presId="urn:microsoft.com/office/officeart/2005/8/layout/orgChart1"/>
    <dgm:cxn modelId="{1FDA722F-5EC5-4B9D-AA1E-0C4FB2576859}" type="presParOf" srcId="{04BDFB34-5CE4-4D3A-9E4D-A04B44E9F77A}" destId="{615EC5E6-BA2D-4AFF-BADF-80B4EA2F8787}" srcOrd="2" destOrd="0" presId="urn:microsoft.com/office/officeart/2005/8/layout/orgChart1"/>
    <dgm:cxn modelId="{6CA1CC40-334D-443E-9CF5-95A13A11CF74}" type="presParOf" srcId="{D527C758-36AE-42FE-944A-58A318248ED2}" destId="{E7908416-C639-4634-8901-D3BF1C4C316A}" srcOrd="2" destOrd="0" presId="urn:microsoft.com/office/officeart/2005/8/layout/orgChart1"/>
    <dgm:cxn modelId="{92A50359-839A-489E-9620-8FDAE51A862E}" type="presParOf" srcId="{D527C758-36AE-42FE-944A-58A318248ED2}" destId="{B68F0EB7-D0F5-4077-9253-EECCD8EF5454}" srcOrd="3" destOrd="0" presId="urn:microsoft.com/office/officeart/2005/8/layout/orgChart1"/>
    <dgm:cxn modelId="{F623708F-637A-418A-8F22-41A663096C50}" type="presParOf" srcId="{B68F0EB7-D0F5-4077-9253-EECCD8EF5454}" destId="{E3CFAD29-BFBC-4B34-A825-12AF45DD1D07}" srcOrd="0" destOrd="0" presId="urn:microsoft.com/office/officeart/2005/8/layout/orgChart1"/>
    <dgm:cxn modelId="{F841848F-2CD3-48D9-9D76-BCC5CC69B287}" type="presParOf" srcId="{E3CFAD29-BFBC-4B34-A825-12AF45DD1D07}" destId="{A5E3F7F0-F62C-4976-BED6-02438C52DDE9}" srcOrd="0" destOrd="0" presId="urn:microsoft.com/office/officeart/2005/8/layout/orgChart1"/>
    <dgm:cxn modelId="{41142BFC-7091-48A2-BD47-BB6043BADE39}" type="presParOf" srcId="{E3CFAD29-BFBC-4B34-A825-12AF45DD1D07}" destId="{86D3AB83-7109-4B5C-9AEF-4DDB5DD3D0AE}" srcOrd="1" destOrd="0" presId="urn:microsoft.com/office/officeart/2005/8/layout/orgChart1"/>
    <dgm:cxn modelId="{23B5F531-85E3-4D20-8FF4-E63222451CD7}" type="presParOf" srcId="{B68F0EB7-D0F5-4077-9253-EECCD8EF5454}" destId="{CE2912A5-ED6C-49F7-8422-5CBBBEBF0192}" srcOrd="1" destOrd="0" presId="urn:microsoft.com/office/officeart/2005/8/layout/orgChart1"/>
    <dgm:cxn modelId="{A8D4EF9C-05C7-42B1-9472-A94740854102}" type="presParOf" srcId="{CE2912A5-ED6C-49F7-8422-5CBBBEBF0192}" destId="{2CDAFF65-7D37-4DD1-B9C9-871C84B6555B}" srcOrd="0" destOrd="0" presId="urn:microsoft.com/office/officeart/2005/8/layout/orgChart1"/>
    <dgm:cxn modelId="{EEC551A4-4C6A-4BBC-96D3-0C77FDBB4998}" type="presParOf" srcId="{CE2912A5-ED6C-49F7-8422-5CBBBEBF0192}" destId="{97CFC3E1-18D0-4FF6-B616-10F6FB5F1743}" srcOrd="1" destOrd="0" presId="urn:microsoft.com/office/officeart/2005/8/layout/orgChart1"/>
    <dgm:cxn modelId="{B15F7DE0-2C41-48BD-BB18-A8B595B31FC2}" type="presParOf" srcId="{97CFC3E1-18D0-4FF6-B616-10F6FB5F1743}" destId="{45369F70-FF1A-43F4-93F9-687E077BE5D8}" srcOrd="0" destOrd="0" presId="urn:microsoft.com/office/officeart/2005/8/layout/orgChart1"/>
    <dgm:cxn modelId="{B9A55FE5-FEA6-42E0-986E-ACD4811CBFC7}" type="presParOf" srcId="{45369F70-FF1A-43F4-93F9-687E077BE5D8}" destId="{3C448279-DC55-4ED9-8CCB-A8D78EC46ED0}" srcOrd="0" destOrd="0" presId="urn:microsoft.com/office/officeart/2005/8/layout/orgChart1"/>
    <dgm:cxn modelId="{21569F04-96B2-4BD7-9FF7-18D1D62996DA}" type="presParOf" srcId="{45369F70-FF1A-43F4-93F9-687E077BE5D8}" destId="{6F25F282-B6CD-43FD-ABE5-4766AB56AADE}" srcOrd="1" destOrd="0" presId="urn:microsoft.com/office/officeart/2005/8/layout/orgChart1"/>
    <dgm:cxn modelId="{D002D540-A331-4858-AF23-D7E33B3E10FF}" type="presParOf" srcId="{97CFC3E1-18D0-4FF6-B616-10F6FB5F1743}" destId="{3FF6C80C-D1B4-4471-A7EB-7ABC3E100744}" srcOrd="1" destOrd="0" presId="urn:microsoft.com/office/officeart/2005/8/layout/orgChart1"/>
    <dgm:cxn modelId="{EC3582E2-3380-4333-9182-797151499512}" type="presParOf" srcId="{97CFC3E1-18D0-4FF6-B616-10F6FB5F1743}" destId="{67A5B880-0703-41FC-B82F-F55865A18643}" srcOrd="2" destOrd="0" presId="urn:microsoft.com/office/officeart/2005/8/layout/orgChart1"/>
    <dgm:cxn modelId="{E162FA4F-33DD-4602-BBEA-DDD7ACF04B5F}" type="presParOf" srcId="{CE2912A5-ED6C-49F7-8422-5CBBBEBF0192}" destId="{193D9DC9-C061-4E9D-8A08-7544F15152A4}" srcOrd="2" destOrd="0" presId="urn:microsoft.com/office/officeart/2005/8/layout/orgChart1"/>
    <dgm:cxn modelId="{1CA05453-E185-45A5-831E-2A01A9B4EB88}" type="presParOf" srcId="{CE2912A5-ED6C-49F7-8422-5CBBBEBF0192}" destId="{9EB849CC-0AE0-40D5-9B24-81F93C9B72B6}" srcOrd="3" destOrd="0" presId="urn:microsoft.com/office/officeart/2005/8/layout/orgChart1"/>
    <dgm:cxn modelId="{E7EA29EC-E5F7-4391-8C1C-22B0421B654A}" type="presParOf" srcId="{9EB849CC-0AE0-40D5-9B24-81F93C9B72B6}" destId="{3B73ABA8-BC80-4F96-B032-F9C2DF158BBF}" srcOrd="0" destOrd="0" presId="urn:microsoft.com/office/officeart/2005/8/layout/orgChart1"/>
    <dgm:cxn modelId="{E2C32EAE-DA79-4D36-A7F6-A62DD2B5A7A2}" type="presParOf" srcId="{3B73ABA8-BC80-4F96-B032-F9C2DF158BBF}" destId="{A492D984-ABE8-4FFD-8A2E-6B6D002B04EA}" srcOrd="0" destOrd="0" presId="urn:microsoft.com/office/officeart/2005/8/layout/orgChart1"/>
    <dgm:cxn modelId="{09E876E0-3460-4555-BF76-D941532CDF7C}" type="presParOf" srcId="{3B73ABA8-BC80-4F96-B032-F9C2DF158BBF}" destId="{C6A384E6-40AE-4A9E-B1DC-75AF01483292}" srcOrd="1" destOrd="0" presId="urn:microsoft.com/office/officeart/2005/8/layout/orgChart1"/>
    <dgm:cxn modelId="{F75FFAA2-61F3-47ED-868D-24C9A6B46099}" type="presParOf" srcId="{9EB849CC-0AE0-40D5-9B24-81F93C9B72B6}" destId="{E89D54C9-0183-4817-8F77-7381A5CE0DFD}" srcOrd="1" destOrd="0" presId="urn:microsoft.com/office/officeart/2005/8/layout/orgChart1"/>
    <dgm:cxn modelId="{294DF3C8-AD6B-459A-8554-1CDB475B3C79}" type="presParOf" srcId="{9EB849CC-0AE0-40D5-9B24-81F93C9B72B6}" destId="{AB8B1DDB-2C5F-4DCC-9823-9A4F3B11CAD7}" srcOrd="2" destOrd="0" presId="urn:microsoft.com/office/officeart/2005/8/layout/orgChart1"/>
    <dgm:cxn modelId="{5D902D25-1210-4FF9-B4AF-28BD1B02B1FF}" type="presParOf" srcId="{B68F0EB7-D0F5-4077-9253-EECCD8EF5454}" destId="{6B829107-605D-49C0-9915-B67BF6B2CA26}" srcOrd="2" destOrd="0" presId="urn:microsoft.com/office/officeart/2005/8/layout/orgChart1"/>
    <dgm:cxn modelId="{2AFF0879-22BC-453F-B4CE-B7E0A4B711AF}" type="presParOf" srcId="{D527C758-36AE-42FE-944A-58A318248ED2}" destId="{9B877E4E-2DEF-4551-8EB2-AB79C8DB941C}" srcOrd="4" destOrd="0" presId="urn:microsoft.com/office/officeart/2005/8/layout/orgChart1"/>
    <dgm:cxn modelId="{D525ABF2-2531-472B-B792-153F27BD4E76}" type="presParOf" srcId="{D527C758-36AE-42FE-944A-58A318248ED2}" destId="{891A0A72-FA2C-49F8-991C-65BEEE213B3E}" srcOrd="5" destOrd="0" presId="urn:microsoft.com/office/officeart/2005/8/layout/orgChart1"/>
    <dgm:cxn modelId="{7F322FFA-8230-4234-9F4C-BFA6D63B54EA}" type="presParOf" srcId="{891A0A72-FA2C-49F8-991C-65BEEE213B3E}" destId="{9A6EFAEB-393D-4EF8-ABCD-BC9A23173C55}" srcOrd="0" destOrd="0" presId="urn:microsoft.com/office/officeart/2005/8/layout/orgChart1"/>
    <dgm:cxn modelId="{278AAC3F-C2C7-4B10-A116-4EA1AD031963}" type="presParOf" srcId="{9A6EFAEB-393D-4EF8-ABCD-BC9A23173C55}" destId="{EB8301ED-5E2D-458C-92C5-13D46B72CAF6}" srcOrd="0" destOrd="0" presId="urn:microsoft.com/office/officeart/2005/8/layout/orgChart1"/>
    <dgm:cxn modelId="{16396BCD-700E-46CD-8795-9B369AE592CF}" type="presParOf" srcId="{9A6EFAEB-393D-4EF8-ABCD-BC9A23173C55}" destId="{3E6F1EE5-CEEB-4D35-AC53-505703FB52F9}" srcOrd="1" destOrd="0" presId="urn:microsoft.com/office/officeart/2005/8/layout/orgChart1"/>
    <dgm:cxn modelId="{E145B2DB-37AA-4F8F-8F9A-16AEE0290D02}" type="presParOf" srcId="{891A0A72-FA2C-49F8-991C-65BEEE213B3E}" destId="{C418254E-5019-49F7-87AE-4A06D3547EE6}" srcOrd="1" destOrd="0" presId="urn:microsoft.com/office/officeart/2005/8/layout/orgChart1"/>
    <dgm:cxn modelId="{40D6E448-C31E-4936-85BE-3A680B4C3139}" type="presParOf" srcId="{891A0A72-FA2C-49F8-991C-65BEEE213B3E}" destId="{EE286788-C864-4203-B2E5-869EA4ED689D}" srcOrd="2" destOrd="0" presId="urn:microsoft.com/office/officeart/2005/8/layout/orgChart1"/>
    <dgm:cxn modelId="{87E2940E-1D41-4B52-87F2-32A06A1ED34D}" type="presParOf" srcId="{B8479874-59D8-4838-92B1-B435B3028FC2}" destId="{D99B2B02-1DBC-408C-9A51-C8A3E861178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77E4E-2DEF-4551-8EB2-AB79C8DB941C}">
      <dsp:nvSpPr>
        <dsp:cNvPr id="0" name=""/>
        <dsp:cNvSpPr/>
      </dsp:nvSpPr>
      <dsp:spPr>
        <a:xfrm>
          <a:off x="3059750" y="890234"/>
          <a:ext cx="1899302" cy="219754"/>
        </a:xfrm>
        <a:custGeom>
          <a:avLst/>
          <a:gdLst/>
          <a:ahLst/>
          <a:cxnLst/>
          <a:rect l="0" t="0" r="0" b="0"/>
          <a:pathLst>
            <a:path>
              <a:moveTo>
                <a:pt x="0" y="0"/>
              </a:moveTo>
              <a:lnTo>
                <a:pt x="0" y="109877"/>
              </a:lnTo>
              <a:lnTo>
                <a:pt x="1899302" y="109877"/>
              </a:lnTo>
              <a:lnTo>
                <a:pt x="1899302" y="219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3D9DC9-C061-4E9D-8A08-7544F15152A4}">
      <dsp:nvSpPr>
        <dsp:cNvPr id="0" name=""/>
        <dsp:cNvSpPr/>
      </dsp:nvSpPr>
      <dsp:spPr>
        <a:xfrm>
          <a:off x="3692851" y="1633211"/>
          <a:ext cx="633100" cy="219754"/>
        </a:xfrm>
        <a:custGeom>
          <a:avLst/>
          <a:gdLst/>
          <a:ahLst/>
          <a:cxnLst/>
          <a:rect l="0" t="0" r="0" b="0"/>
          <a:pathLst>
            <a:path>
              <a:moveTo>
                <a:pt x="0" y="0"/>
              </a:moveTo>
              <a:lnTo>
                <a:pt x="0" y="109877"/>
              </a:lnTo>
              <a:lnTo>
                <a:pt x="633100" y="109877"/>
              </a:lnTo>
              <a:lnTo>
                <a:pt x="633100" y="219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AFF65-7D37-4DD1-B9C9-871C84B6555B}">
      <dsp:nvSpPr>
        <dsp:cNvPr id="0" name=""/>
        <dsp:cNvSpPr/>
      </dsp:nvSpPr>
      <dsp:spPr>
        <a:xfrm>
          <a:off x="3059750" y="1633211"/>
          <a:ext cx="633100" cy="219754"/>
        </a:xfrm>
        <a:custGeom>
          <a:avLst/>
          <a:gdLst/>
          <a:ahLst/>
          <a:cxnLst/>
          <a:rect l="0" t="0" r="0" b="0"/>
          <a:pathLst>
            <a:path>
              <a:moveTo>
                <a:pt x="633100" y="0"/>
              </a:moveTo>
              <a:lnTo>
                <a:pt x="633100" y="109877"/>
              </a:lnTo>
              <a:lnTo>
                <a:pt x="0" y="109877"/>
              </a:lnTo>
              <a:lnTo>
                <a:pt x="0" y="219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908416-C639-4634-8901-D3BF1C4C316A}">
      <dsp:nvSpPr>
        <dsp:cNvPr id="0" name=""/>
        <dsp:cNvSpPr/>
      </dsp:nvSpPr>
      <dsp:spPr>
        <a:xfrm>
          <a:off x="3059750" y="890234"/>
          <a:ext cx="633100" cy="219754"/>
        </a:xfrm>
        <a:custGeom>
          <a:avLst/>
          <a:gdLst/>
          <a:ahLst/>
          <a:cxnLst/>
          <a:rect l="0" t="0" r="0" b="0"/>
          <a:pathLst>
            <a:path>
              <a:moveTo>
                <a:pt x="0" y="0"/>
              </a:moveTo>
              <a:lnTo>
                <a:pt x="0" y="109877"/>
              </a:lnTo>
              <a:lnTo>
                <a:pt x="633100" y="109877"/>
              </a:lnTo>
              <a:lnTo>
                <a:pt x="633100" y="219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3272E-D74C-421D-A248-3E69CC98C162}">
      <dsp:nvSpPr>
        <dsp:cNvPr id="0" name=""/>
        <dsp:cNvSpPr/>
      </dsp:nvSpPr>
      <dsp:spPr>
        <a:xfrm>
          <a:off x="1160447" y="1633211"/>
          <a:ext cx="633100" cy="219754"/>
        </a:xfrm>
        <a:custGeom>
          <a:avLst/>
          <a:gdLst/>
          <a:ahLst/>
          <a:cxnLst/>
          <a:rect l="0" t="0" r="0" b="0"/>
          <a:pathLst>
            <a:path>
              <a:moveTo>
                <a:pt x="0" y="0"/>
              </a:moveTo>
              <a:lnTo>
                <a:pt x="0" y="109877"/>
              </a:lnTo>
              <a:lnTo>
                <a:pt x="633100" y="109877"/>
              </a:lnTo>
              <a:lnTo>
                <a:pt x="633100" y="219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BFEE0-AB0A-44BD-B643-137A105AF85C}">
      <dsp:nvSpPr>
        <dsp:cNvPr id="0" name=""/>
        <dsp:cNvSpPr/>
      </dsp:nvSpPr>
      <dsp:spPr>
        <a:xfrm>
          <a:off x="527346" y="1633211"/>
          <a:ext cx="633100" cy="219754"/>
        </a:xfrm>
        <a:custGeom>
          <a:avLst/>
          <a:gdLst/>
          <a:ahLst/>
          <a:cxnLst/>
          <a:rect l="0" t="0" r="0" b="0"/>
          <a:pathLst>
            <a:path>
              <a:moveTo>
                <a:pt x="633100" y="0"/>
              </a:moveTo>
              <a:lnTo>
                <a:pt x="633100" y="109877"/>
              </a:lnTo>
              <a:lnTo>
                <a:pt x="0" y="109877"/>
              </a:lnTo>
              <a:lnTo>
                <a:pt x="0" y="219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AB129-2F85-4570-862A-418AB2AC6FF9}">
      <dsp:nvSpPr>
        <dsp:cNvPr id="0" name=""/>
        <dsp:cNvSpPr/>
      </dsp:nvSpPr>
      <dsp:spPr>
        <a:xfrm>
          <a:off x="1160447" y="890234"/>
          <a:ext cx="1899302" cy="219754"/>
        </a:xfrm>
        <a:custGeom>
          <a:avLst/>
          <a:gdLst/>
          <a:ahLst/>
          <a:cxnLst/>
          <a:rect l="0" t="0" r="0" b="0"/>
          <a:pathLst>
            <a:path>
              <a:moveTo>
                <a:pt x="1899302" y="0"/>
              </a:moveTo>
              <a:lnTo>
                <a:pt x="1899302" y="109877"/>
              </a:lnTo>
              <a:lnTo>
                <a:pt x="0" y="109877"/>
              </a:lnTo>
              <a:lnTo>
                <a:pt x="0" y="219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B58AE-0549-4519-B9EF-6E9DB141E3F9}">
      <dsp:nvSpPr>
        <dsp:cNvPr id="0" name=""/>
        <dsp:cNvSpPr/>
      </dsp:nvSpPr>
      <dsp:spPr>
        <a:xfrm>
          <a:off x="2536526" y="367010"/>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altLang="ja-JP" sz="1400" b="0" i="0" u="none" strike="noStrike" kern="1200" baseline="0" smtClean="0">
              <a:latin typeface="Times New Roman" pitchFamily="18" charset="0"/>
              <a:ea typeface="MS Mincho"/>
              <a:cs typeface="Times New Roman" pitchFamily="18" charset="0"/>
            </a:rPr>
            <a:t>website ABC</a:t>
          </a:r>
          <a:endParaRPr lang="en-US" sz="1400" kern="1200" smtClean="0">
            <a:latin typeface="Times New Roman" pitchFamily="18" charset="0"/>
            <a:cs typeface="Times New Roman" pitchFamily="18" charset="0"/>
          </a:endParaRPr>
        </a:p>
      </dsp:txBody>
      <dsp:txXfrm>
        <a:off x="2536526" y="367010"/>
        <a:ext cx="1046447" cy="523223"/>
      </dsp:txXfrm>
    </dsp:sp>
    <dsp:sp modelId="{A8D8F84B-8745-4938-B444-4F1E95F6202A}">
      <dsp:nvSpPr>
        <dsp:cNvPr id="0" name=""/>
        <dsp:cNvSpPr/>
      </dsp:nvSpPr>
      <dsp:spPr>
        <a:xfrm>
          <a:off x="637223" y="1109988"/>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vi-VN" altLang="ja-JP" sz="1400" b="0" i="0" u="none" strike="noStrike" kern="1200" baseline="0" smtClean="0">
              <a:latin typeface="+mj-lt"/>
              <a:ea typeface="MS Mincho"/>
            </a:rPr>
            <a:t>Chức năng 1</a:t>
          </a:r>
          <a:endParaRPr lang="en-US" sz="1400" kern="1200" smtClean="0">
            <a:latin typeface="+mj-lt"/>
          </a:endParaRPr>
        </a:p>
      </dsp:txBody>
      <dsp:txXfrm>
        <a:off x="637223" y="1109988"/>
        <a:ext cx="1046447" cy="523223"/>
      </dsp:txXfrm>
    </dsp:sp>
    <dsp:sp modelId="{E3E38418-C794-4B3D-8962-5FF53C56D7BB}">
      <dsp:nvSpPr>
        <dsp:cNvPr id="0" name=""/>
        <dsp:cNvSpPr/>
      </dsp:nvSpPr>
      <dsp:spPr>
        <a:xfrm>
          <a:off x="4123" y="1852965"/>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smtClean="0">
              <a:latin typeface="Times New Roman" pitchFamily="18" charset="0"/>
              <a:cs typeface="Times New Roman" pitchFamily="18" charset="0"/>
            </a:rPr>
            <a:t>Chức năng 1.1</a:t>
          </a:r>
        </a:p>
      </dsp:txBody>
      <dsp:txXfrm>
        <a:off x="4123" y="1852965"/>
        <a:ext cx="1046447" cy="523223"/>
      </dsp:txXfrm>
    </dsp:sp>
    <dsp:sp modelId="{1472652D-715B-41CD-9D3D-0ABC11A25861}">
      <dsp:nvSpPr>
        <dsp:cNvPr id="0" name=""/>
        <dsp:cNvSpPr/>
      </dsp:nvSpPr>
      <dsp:spPr>
        <a:xfrm>
          <a:off x="1270324" y="1852965"/>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smtClean="0">
              <a:latin typeface="Times New Roman" pitchFamily="18" charset="0"/>
              <a:cs typeface="Times New Roman" pitchFamily="18" charset="0"/>
            </a:rPr>
            <a:t>Chức năng 1.2</a:t>
          </a:r>
        </a:p>
      </dsp:txBody>
      <dsp:txXfrm>
        <a:off x="1270324" y="1852965"/>
        <a:ext cx="1046447" cy="523223"/>
      </dsp:txXfrm>
    </dsp:sp>
    <dsp:sp modelId="{A5E3F7F0-F62C-4976-BED6-02438C52DDE9}">
      <dsp:nvSpPr>
        <dsp:cNvPr id="0" name=""/>
        <dsp:cNvSpPr/>
      </dsp:nvSpPr>
      <dsp:spPr>
        <a:xfrm>
          <a:off x="3169627" y="1109988"/>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vi-VN" altLang="ja-JP" sz="1400" b="0" i="0" u="none" strike="noStrike" kern="1200" baseline="0" smtClean="0">
              <a:latin typeface="+mj-lt"/>
              <a:ea typeface="MS Mincho"/>
            </a:rPr>
            <a:t>Chức năng 2</a:t>
          </a:r>
          <a:endParaRPr lang="en-US" sz="1400" kern="1200" smtClean="0">
            <a:latin typeface="+mj-lt"/>
          </a:endParaRPr>
        </a:p>
      </dsp:txBody>
      <dsp:txXfrm>
        <a:off x="3169627" y="1109988"/>
        <a:ext cx="1046447" cy="523223"/>
      </dsp:txXfrm>
    </dsp:sp>
    <dsp:sp modelId="{3C448279-DC55-4ED9-8CCB-A8D78EC46ED0}">
      <dsp:nvSpPr>
        <dsp:cNvPr id="0" name=""/>
        <dsp:cNvSpPr/>
      </dsp:nvSpPr>
      <dsp:spPr>
        <a:xfrm>
          <a:off x="2536526" y="1852965"/>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smtClean="0">
              <a:latin typeface="+mj-lt"/>
            </a:rPr>
            <a:t>...</a:t>
          </a:r>
        </a:p>
      </dsp:txBody>
      <dsp:txXfrm>
        <a:off x="2536526" y="1852965"/>
        <a:ext cx="1046447" cy="523223"/>
      </dsp:txXfrm>
    </dsp:sp>
    <dsp:sp modelId="{A492D984-ABE8-4FFD-8A2E-6B6D002B04EA}">
      <dsp:nvSpPr>
        <dsp:cNvPr id="0" name=""/>
        <dsp:cNvSpPr/>
      </dsp:nvSpPr>
      <dsp:spPr>
        <a:xfrm>
          <a:off x="3802728" y="1852965"/>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smtClean="0">
              <a:latin typeface="+mj-lt"/>
            </a:rPr>
            <a:t>...</a:t>
          </a:r>
        </a:p>
      </dsp:txBody>
      <dsp:txXfrm>
        <a:off x="3802728" y="1852965"/>
        <a:ext cx="1046447" cy="523223"/>
      </dsp:txXfrm>
    </dsp:sp>
    <dsp:sp modelId="{EB8301ED-5E2D-458C-92C5-13D46B72CAF6}">
      <dsp:nvSpPr>
        <dsp:cNvPr id="0" name=""/>
        <dsp:cNvSpPr/>
      </dsp:nvSpPr>
      <dsp:spPr>
        <a:xfrm>
          <a:off x="4435829" y="1109988"/>
          <a:ext cx="1046447" cy="5232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vi-VN" altLang="ja-JP" sz="1400" b="0" i="0" u="none" strike="noStrike" kern="1200" baseline="0" smtClean="0">
              <a:latin typeface="+mj-lt"/>
              <a:ea typeface="MS Mincho"/>
            </a:rPr>
            <a:t>Chức năng 3</a:t>
          </a:r>
          <a:endParaRPr lang="en-US" sz="1400" kern="1200" smtClean="0">
            <a:latin typeface="+mj-lt"/>
          </a:endParaRPr>
        </a:p>
      </dsp:txBody>
      <dsp:txXfrm>
        <a:off x="4435829" y="1109988"/>
        <a:ext cx="1046447" cy="5232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28298-5589-421C-B8EF-EF1FA484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MauBC_CSDL2.dot</Template>
  <TotalTime>1</TotalTime>
  <Pages>9</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Bao cao LTWEB</vt:lpstr>
    </vt:vector>
  </TitlesOfParts>
  <Company>Thang Long University</Company>
  <LinksUpToDate>false</LinksUpToDate>
  <CharactersWithSpaces>4242</CharactersWithSpaces>
  <SharedDoc>false</SharedDoc>
  <HLinks>
    <vt:vector size="90" baseType="variant">
      <vt:variant>
        <vt:i4>5570626</vt:i4>
      </vt:variant>
      <vt:variant>
        <vt:i4>99</vt:i4>
      </vt:variant>
      <vt:variant>
        <vt:i4>0</vt:i4>
      </vt:variant>
      <vt:variant>
        <vt:i4>5</vt:i4>
      </vt:variant>
      <vt:variant>
        <vt:lpwstr>http://www.w3schools.com/</vt:lpwstr>
      </vt:variant>
      <vt:variant>
        <vt:lpwstr/>
      </vt:variant>
      <vt:variant>
        <vt:i4>3145785</vt:i4>
      </vt:variant>
      <vt:variant>
        <vt:i4>96</vt:i4>
      </vt:variant>
      <vt:variant>
        <vt:i4>0</vt:i4>
      </vt:variant>
      <vt:variant>
        <vt:i4>5</vt:i4>
      </vt:variant>
      <vt:variant>
        <vt:lpwstr>http://www.sencha.com/</vt:lpwstr>
      </vt:variant>
      <vt:variant>
        <vt:lpwstr/>
      </vt:variant>
      <vt:variant>
        <vt:i4>5177425</vt:i4>
      </vt:variant>
      <vt:variant>
        <vt:i4>93</vt:i4>
      </vt:variant>
      <vt:variant>
        <vt:i4>0</vt:i4>
      </vt:variant>
      <vt:variant>
        <vt:i4>5</vt:i4>
      </vt:variant>
      <vt:variant>
        <vt:lpwstr>http://www.yiiframework.com/</vt:lpwstr>
      </vt:variant>
      <vt:variant>
        <vt:lpwstr/>
      </vt:variant>
      <vt:variant>
        <vt:i4>1572919</vt:i4>
      </vt:variant>
      <vt:variant>
        <vt:i4>68</vt:i4>
      </vt:variant>
      <vt:variant>
        <vt:i4>0</vt:i4>
      </vt:variant>
      <vt:variant>
        <vt:i4>5</vt:i4>
      </vt:variant>
      <vt:variant>
        <vt:lpwstr/>
      </vt:variant>
      <vt:variant>
        <vt:lpwstr>_Toc320018551</vt:lpwstr>
      </vt:variant>
      <vt:variant>
        <vt:i4>1572919</vt:i4>
      </vt:variant>
      <vt:variant>
        <vt:i4>62</vt:i4>
      </vt:variant>
      <vt:variant>
        <vt:i4>0</vt:i4>
      </vt:variant>
      <vt:variant>
        <vt:i4>5</vt:i4>
      </vt:variant>
      <vt:variant>
        <vt:lpwstr/>
      </vt:variant>
      <vt:variant>
        <vt:lpwstr>_Toc320018550</vt:lpwstr>
      </vt:variant>
      <vt:variant>
        <vt:i4>1638455</vt:i4>
      </vt:variant>
      <vt:variant>
        <vt:i4>56</vt:i4>
      </vt:variant>
      <vt:variant>
        <vt:i4>0</vt:i4>
      </vt:variant>
      <vt:variant>
        <vt:i4>5</vt:i4>
      </vt:variant>
      <vt:variant>
        <vt:lpwstr/>
      </vt:variant>
      <vt:variant>
        <vt:lpwstr>_Toc320018549</vt:lpwstr>
      </vt:variant>
      <vt:variant>
        <vt:i4>1638455</vt:i4>
      </vt:variant>
      <vt:variant>
        <vt:i4>50</vt:i4>
      </vt:variant>
      <vt:variant>
        <vt:i4>0</vt:i4>
      </vt:variant>
      <vt:variant>
        <vt:i4>5</vt:i4>
      </vt:variant>
      <vt:variant>
        <vt:lpwstr/>
      </vt:variant>
      <vt:variant>
        <vt:lpwstr>_Toc320018548</vt:lpwstr>
      </vt:variant>
      <vt:variant>
        <vt:i4>1638455</vt:i4>
      </vt:variant>
      <vt:variant>
        <vt:i4>44</vt:i4>
      </vt:variant>
      <vt:variant>
        <vt:i4>0</vt:i4>
      </vt:variant>
      <vt:variant>
        <vt:i4>5</vt:i4>
      </vt:variant>
      <vt:variant>
        <vt:lpwstr/>
      </vt:variant>
      <vt:variant>
        <vt:lpwstr>_Toc320018547</vt:lpwstr>
      </vt:variant>
      <vt:variant>
        <vt:i4>1638455</vt:i4>
      </vt:variant>
      <vt:variant>
        <vt:i4>38</vt:i4>
      </vt:variant>
      <vt:variant>
        <vt:i4>0</vt:i4>
      </vt:variant>
      <vt:variant>
        <vt:i4>5</vt:i4>
      </vt:variant>
      <vt:variant>
        <vt:lpwstr/>
      </vt:variant>
      <vt:variant>
        <vt:lpwstr>_Toc320018546</vt:lpwstr>
      </vt:variant>
      <vt:variant>
        <vt:i4>1638455</vt:i4>
      </vt:variant>
      <vt:variant>
        <vt:i4>32</vt:i4>
      </vt:variant>
      <vt:variant>
        <vt:i4>0</vt:i4>
      </vt:variant>
      <vt:variant>
        <vt:i4>5</vt:i4>
      </vt:variant>
      <vt:variant>
        <vt:lpwstr/>
      </vt:variant>
      <vt:variant>
        <vt:lpwstr>_Toc320018545</vt:lpwstr>
      </vt:variant>
      <vt:variant>
        <vt:i4>1638455</vt:i4>
      </vt:variant>
      <vt:variant>
        <vt:i4>26</vt:i4>
      </vt:variant>
      <vt:variant>
        <vt:i4>0</vt:i4>
      </vt:variant>
      <vt:variant>
        <vt:i4>5</vt:i4>
      </vt:variant>
      <vt:variant>
        <vt:lpwstr/>
      </vt:variant>
      <vt:variant>
        <vt:lpwstr>_Toc320018544</vt:lpwstr>
      </vt:variant>
      <vt:variant>
        <vt:i4>1638455</vt:i4>
      </vt:variant>
      <vt:variant>
        <vt:i4>20</vt:i4>
      </vt:variant>
      <vt:variant>
        <vt:i4>0</vt:i4>
      </vt:variant>
      <vt:variant>
        <vt:i4>5</vt:i4>
      </vt:variant>
      <vt:variant>
        <vt:lpwstr/>
      </vt:variant>
      <vt:variant>
        <vt:lpwstr>_Toc320018543</vt:lpwstr>
      </vt:variant>
      <vt:variant>
        <vt:i4>1638455</vt:i4>
      </vt:variant>
      <vt:variant>
        <vt:i4>14</vt:i4>
      </vt:variant>
      <vt:variant>
        <vt:i4>0</vt:i4>
      </vt:variant>
      <vt:variant>
        <vt:i4>5</vt:i4>
      </vt:variant>
      <vt:variant>
        <vt:lpwstr/>
      </vt:variant>
      <vt:variant>
        <vt:lpwstr>_Toc320018542</vt:lpwstr>
      </vt:variant>
      <vt:variant>
        <vt:i4>1638455</vt:i4>
      </vt:variant>
      <vt:variant>
        <vt:i4>8</vt:i4>
      </vt:variant>
      <vt:variant>
        <vt:i4>0</vt:i4>
      </vt:variant>
      <vt:variant>
        <vt:i4>5</vt:i4>
      </vt:variant>
      <vt:variant>
        <vt:lpwstr/>
      </vt:variant>
      <vt:variant>
        <vt:lpwstr>_Toc320018541</vt:lpwstr>
      </vt:variant>
      <vt:variant>
        <vt:i4>1638455</vt:i4>
      </vt:variant>
      <vt:variant>
        <vt:i4>2</vt:i4>
      </vt:variant>
      <vt:variant>
        <vt:i4>0</vt:i4>
      </vt:variant>
      <vt:variant>
        <vt:i4>5</vt:i4>
      </vt:variant>
      <vt:variant>
        <vt:lpwstr/>
      </vt:variant>
      <vt:variant>
        <vt:lpwstr>_Toc320018540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 LTWEB</dc:title>
  <dc:subject/>
  <dc:creator>Tran Tuan Toan</dc:creator>
  <cp:keywords/>
  <dc:description/>
  <cp:lastModifiedBy>Phat Ngo</cp:lastModifiedBy>
  <cp:revision>2</cp:revision>
  <cp:lastPrinted>1900-12-31T17:00:00Z</cp:lastPrinted>
  <dcterms:created xsi:type="dcterms:W3CDTF">2019-10-29T15:13:00Z</dcterms:created>
  <dcterms:modified xsi:type="dcterms:W3CDTF">2019-10-29T15:13:00Z</dcterms:modified>
</cp:coreProperties>
</file>